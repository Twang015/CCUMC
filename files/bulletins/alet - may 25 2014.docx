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rsidRPr="007F0EA1" w14:paraId="3E9044B9" w14:textId="77777777" w:rsidTr="00DA79AA">
        <w:trPr>
          <w:trHeight w:hRule="exact" w:val="10260"/>
        </w:trPr>
        <w:tc>
          <w:tcPr>
            <w:tcW w:w="6577" w:type="dxa"/>
            <w:tcBorders>
              <w:top w:val="nil"/>
              <w:left w:val="nil"/>
              <w:bottom w:val="nil"/>
              <w:right w:val="nil"/>
            </w:tcBorders>
          </w:tcPr>
          <w:p w14:paraId="1A7977C8" w14:textId="717C7084" w:rsidR="00C665CC" w:rsidRPr="007F0EA1" w:rsidRDefault="00F50E97" w:rsidP="00F50E97">
            <w:pPr>
              <w:pStyle w:val="Names"/>
              <w:rPr>
                <w:color w:val="000000" w:themeColor="text1"/>
                <w:sz w:val="14"/>
              </w:rPr>
            </w:pPr>
            <w:r w:rsidRPr="007F0EA1">
              <w:rPr>
                <w:rStyle w:val="Strong"/>
                <w:sz w:val="14"/>
              </w:rPr>
              <w:t>Aletheia Ministries</w:t>
            </w:r>
            <w:r w:rsidR="00CB6BB6">
              <w:rPr>
                <w:color w:val="000000" w:themeColor="text1"/>
                <w:sz w:val="14"/>
              </w:rPr>
              <w:tab/>
              <w:t>Issue 6: May 25</w:t>
            </w:r>
            <w:r w:rsidRPr="007F0EA1">
              <w:rPr>
                <w:color w:val="000000" w:themeColor="text1"/>
                <w:sz w:val="14"/>
              </w:rPr>
              <w:t>, 2014</w:t>
            </w:r>
          </w:p>
          <w:p w14:paraId="6856CB90" w14:textId="4643BE71" w:rsidR="00C70D64" w:rsidRPr="007F0EA1" w:rsidRDefault="00C70D64" w:rsidP="00F50E97">
            <w:pPr>
              <w:pStyle w:val="Names"/>
              <w:rPr>
                <w:color w:val="000000" w:themeColor="text1"/>
                <w:sz w:val="14"/>
              </w:rPr>
            </w:pPr>
          </w:p>
          <w:p w14:paraId="1C911AF4" w14:textId="32D46A9E" w:rsidR="00E46B64" w:rsidRPr="00E46B64" w:rsidRDefault="00E46B64" w:rsidP="00E46B64">
            <w:pPr>
              <w:pStyle w:val="Names"/>
              <w:jc w:val="center"/>
              <w:rPr>
                <w:rStyle w:val="Strong"/>
                <w:i/>
                <w:u w:val="single"/>
              </w:rPr>
            </w:pPr>
            <w:r w:rsidRPr="00E46B64">
              <w:rPr>
                <w:rStyle w:val="Strong"/>
                <w:u w:val="single"/>
              </w:rPr>
              <w:t>Sharing</w:t>
            </w:r>
          </w:p>
          <w:p w14:paraId="7D6E17D0" w14:textId="2FDB811F" w:rsidR="00E46B64" w:rsidRDefault="00E46B64" w:rsidP="00E46B64">
            <w:pPr>
              <w:pStyle w:val="Names"/>
              <w:rPr>
                <w:color w:val="000000" w:themeColor="text1"/>
              </w:rPr>
            </w:pPr>
            <w:r w:rsidRPr="007F0EA1">
              <w:rPr>
                <w:rStyle w:val="Strong"/>
              </w:rPr>
              <w:t>Sharing of Peace</w:t>
            </w:r>
            <w:r w:rsidRPr="007F0EA1">
              <w:rPr>
                <w:color w:val="000000" w:themeColor="text1"/>
              </w:rPr>
              <w:tab/>
              <w:t>Pastor Paul</w:t>
            </w:r>
          </w:p>
          <w:p w14:paraId="03948306" w14:textId="77777777" w:rsidR="00E46B64" w:rsidRPr="00E46B64" w:rsidRDefault="00E46B64" w:rsidP="00E46B6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7373256A" w14:textId="77777777" w:rsidR="00E46B64" w:rsidRPr="00E46B64" w:rsidRDefault="00E46B64" w:rsidP="00E46B6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1A0AF622" w14:textId="77777777" w:rsidR="00E46B64" w:rsidRDefault="00E46B64" w:rsidP="000E0653">
            <w:pPr>
              <w:pStyle w:val="Names"/>
              <w:rPr>
                <w:rStyle w:val="Strong"/>
              </w:rPr>
            </w:pPr>
          </w:p>
          <w:p w14:paraId="33664EC5" w14:textId="77777777" w:rsidR="00F3037B" w:rsidRDefault="00F3037B" w:rsidP="000E0653">
            <w:pPr>
              <w:pStyle w:val="Names"/>
              <w:rPr>
                <w:rStyle w:val="Strong"/>
              </w:rPr>
            </w:pPr>
          </w:p>
          <w:p w14:paraId="34E65322" w14:textId="01204CFB" w:rsidR="00E46B64" w:rsidRPr="007F0EA1" w:rsidRDefault="00611C50" w:rsidP="000E0653">
            <w:pPr>
              <w:pStyle w:val="Names"/>
              <w:rPr>
                <w:rStyle w:val="Strong"/>
                <w:b w:val="0"/>
                <w:bCs w:val="0"/>
              </w:rPr>
            </w:pPr>
            <w:r w:rsidRPr="007F0EA1">
              <w:rPr>
                <w:rStyle w:val="Strong"/>
              </w:rPr>
              <w:t>Announcements</w:t>
            </w:r>
            <w:r w:rsidRPr="007F0EA1">
              <w:rPr>
                <w:color w:val="000000" w:themeColor="text1"/>
              </w:rPr>
              <w:tab/>
              <w:t>Tim Wang</w:t>
            </w:r>
          </w:p>
          <w:p w14:paraId="5650C1CD" w14:textId="77777777" w:rsidR="00F3037B" w:rsidRDefault="00F3037B" w:rsidP="00E46B64">
            <w:pPr>
              <w:pStyle w:val="Names"/>
              <w:jc w:val="center"/>
              <w:rPr>
                <w:rStyle w:val="Strong"/>
              </w:rPr>
            </w:pPr>
          </w:p>
          <w:p w14:paraId="39D2DD95" w14:textId="794A5D32" w:rsidR="007F0EA1" w:rsidRDefault="00E46B64" w:rsidP="00E46B64">
            <w:pPr>
              <w:pStyle w:val="Names"/>
              <w:jc w:val="center"/>
              <w:rPr>
                <w:rStyle w:val="Strong"/>
              </w:rPr>
            </w:pPr>
            <w:r>
              <w:rPr>
                <w:rStyle w:val="Strong"/>
              </w:rPr>
              <w:t>(Please see the attachment)</w:t>
            </w:r>
          </w:p>
          <w:p w14:paraId="2505EC50" w14:textId="77777777" w:rsidR="00E46B64" w:rsidRDefault="00E46B64" w:rsidP="000E0653">
            <w:pPr>
              <w:pStyle w:val="Names"/>
              <w:rPr>
                <w:rStyle w:val="Strong"/>
              </w:rPr>
            </w:pPr>
          </w:p>
          <w:p w14:paraId="76E8A6B7" w14:textId="77777777" w:rsidR="00F3037B" w:rsidRDefault="00F3037B" w:rsidP="000E0653">
            <w:pPr>
              <w:pStyle w:val="Names"/>
              <w:rPr>
                <w:rStyle w:val="Strong"/>
              </w:rPr>
            </w:pPr>
          </w:p>
          <w:p w14:paraId="72F76B76" w14:textId="2F913B3A" w:rsidR="00611C50" w:rsidRDefault="00611C50" w:rsidP="000E0653">
            <w:pPr>
              <w:pStyle w:val="Names"/>
              <w:rPr>
                <w:color w:val="000000" w:themeColor="text1"/>
              </w:rPr>
            </w:pPr>
            <w:r w:rsidRPr="007F0EA1">
              <w:rPr>
                <w:rStyle w:val="Strong"/>
              </w:rPr>
              <w:t>Offering</w:t>
            </w:r>
            <w:r w:rsidRPr="007F0EA1">
              <w:rPr>
                <w:color w:val="000000" w:themeColor="text1"/>
              </w:rPr>
              <w:tab/>
              <w:t>Praise Team</w:t>
            </w:r>
          </w:p>
          <w:p w14:paraId="3B7C0E1E" w14:textId="77777777" w:rsidR="007F0EA1" w:rsidRDefault="007F0EA1" w:rsidP="000E0653">
            <w:pPr>
              <w:pStyle w:val="Names"/>
              <w:rPr>
                <w:color w:val="000000" w:themeColor="text1"/>
              </w:rPr>
            </w:pPr>
          </w:p>
          <w:p w14:paraId="7327B11B" w14:textId="77777777" w:rsidR="00F3037B" w:rsidRPr="007F0EA1" w:rsidRDefault="00F3037B" w:rsidP="000E0653">
            <w:pPr>
              <w:pStyle w:val="Names"/>
              <w:rPr>
                <w:color w:val="000000" w:themeColor="text1"/>
              </w:rPr>
            </w:pPr>
          </w:p>
          <w:p w14:paraId="2B6A3738" w14:textId="464FF90E" w:rsidR="00611C50" w:rsidRPr="007F0EA1" w:rsidRDefault="00611C50" w:rsidP="000E0653">
            <w:pPr>
              <w:pStyle w:val="Names"/>
              <w:rPr>
                <w:color w:val="000000" w:themeColor="text1"/>
              </w:rPr>
            </w:pPr>
            <w:r w:rsidRPr="007F0EA1">
              <w:rPr>
                <w:rStyle w:val="Strong"/>
              </w:rPr>
              <w:t>Offering Prayer</w:t>
            </w:r>
            <w:r w:rsidRPr="007F0EA1">
              <w:rPr>
                <w:color w:val="000000" w:themeColor="text1"/>
              </w:rPr>
              <w:tab/>
            </w:r>
            <w:r w:rsidR="00CB6BB6">
              <w:rPr>
                <w:color w:val="000000" w:themeColor="text1"/>
              </w:rPr>
              <w:t>Chris</w:t>
            </w:r>
          </w:p>
          <w:p w14:paraId="30A4EAA5" w14:textId="77777777" w:rsidR="00111419" w:rsidRDefault="00111419" w:rsidP="000E0653">
            <w:pPr>
              <w:pStyle w:val="Names"/>
              <w:rPr>
                <w:rStyle w:val="Strong"/>
              </w:rPr>
            </w:pPr>
          </w:p>
          <w:p w14:paraId="2631C3D3" w14:textId="77777777" w:rsidR="00806848" w:rsidRPr="007F0EA1" w:rsidRDefault="00806848" w:rsidP="000E0653">
            <w:pPr>
              <w:pStyle w:val="Names"/>
              <w:rPr>
                <w:rStyle w:val="Strong"/>
              </w:rPr>
            </w:pPr>
          </w:p>
          <w:p w14:paraId="34895559" w14:textId="537733FB" w:rsidR="00611C50" w:rsidRPr="007F0EA1" w:rsidRDefault="00611C50" w:rsidP="000E0653">
            <w:pPr>
              <w:pStyle w:val="Names"/>
              <w:rPr>
                <w:color w:val="000000" w:themeColor="text1"/>
              </w:rPr>
            </w:pPr>
            <w:r w:rsidRPr="007F0EA1">
              <w:rPr>
                <w:rStyle w:val="Strong"/>
              </w:rPr>
              <w:t>Closing Praise</w:t>
            </w:r>
            <w:r w:rsidRPr="007F0EA1">
              <w:rPr>
                <w:color w:val="000000" w:themeColor="text1"/>
              </w:rPr>
              <w:tab/>
              <w:t>Praise Team</w:t>
            </w:r>
          </w:p>
          <w:p w14:paraId="3DEC7D22" w14:textId="77777777" w:rsidR="00611C50" w:rsidRDefault="00611C50" w:rsidP="000E0653">
            <w:pPr>
              <w:pStyle w:val="Names"/>
              <w:rPr>
                <w:color w:val="000000" w:themeColor="text1"/>
              </w:rPr>
            </w:pPr>
          </w:p>
          <w:p w14:paraId="7265FDA6" w14:textId="779D965E" w:rsidR="00F94352" w:rsidRPr="00F94352" w:rsidRDefault="00F94352" w:rsidP="00F94352">
            <w:pPr>
              <w:pStyle w:val="Names"/>
              <w:jc w:val="center"/>
              <w:rPr>
                <w:color w:val="000000" w:themeColor="text1"/>
                <w:u w:val="single"/>
              </w:rPr>
            </w:pPr>
            <w:r w:rsidRPr="00F94352">
              <w:rPr>
                <w:b/>
                <w:color w:val="000000" w:themeColor="text1"/>
                <w:u w:val="single"/>
              </w:rPr>
              <w:t>Sending</w:t>
            </w:r>
          </w:p>
          <w:p w14:paraId="139C0290" w14:textId="233D48D8" w:rsidR="00611C50" w:rsidRPr="007F0EA1" w:rsidRDefault="00111419" w:rsidP="00611C50">
            <w:pPr>
              <w:pStyle w:val="Names"/>
              <w:rPr>
                <w:color w:val="000000" w:themeColor="text1"/>
              </w:rPr>
            </w:pPr>
            <w:r w:rsidRPr="007F0EA1">
              <w:rPr>
                <w:rStyle w:val="Strong"/>
              </w:rPr>
              <w:t>Benediction</w:t>
            </w:r>
            <w:r w:rsidR="00611C50" w:rsidRPr="007F0EA1">
              <w:rPr>
                <w:color w:val="000000" w:themeColor="text1"/>
              </w:rPr>
              <w:tab/>
              <w:t>Pastor Paul</w:t>
            </w:r>
          </w:p>
          <w:p w14:paraId="4F35E9BD" w14:textId="77777777" w:rsidR="00806848" w:rsidRDefault="00806848" w:rsidP="00C30244">
            <w:pPr>
              <w:pStyle w:val="Names"/>
              <w:jc w:val="center"/>
              <w:rPr>
                <w:i/>
                <w:color w:val="000000" w:themeColor="text1"/>
                <w:sz w:val="20"/>
              </w:rPr>
            </w:pPr>
          </w:p>
          <w:p w14:paraId="41CA8200" w14:textId="10EA0D79" w:rsidR="00111419" w:rsidRPr="007F0EA1" w:rsidRDefault="00111419" w:rsidP="00C30244">
            <w:pPr>
              <w:pStyle w:val="Names"/>
              <w:jc w:val="center"/>
              <w:rPr>
                <w:i/>
                <w:color w:val="000000" w:themeColor="text1"/>
                <w:sz w:val="20"/>
              </w:rPr>
            </w:pPr>
            <w:r w:rsidRPr="007F0EA1">
              <w:rPr>
                <w:color w:val="000000" w:themeColor="text1"/>
                <w:sz w:val="20"/>
              </w:rPr>
              <w:t>Ministry Leaders</w:t>
            </w:r>
          </w:p>
          <w:p w14:paraId="0A389AC2" w14:textId="3C680221" w:rsidR="007B1FB3" w:rsidRPr="007F0EA1" w:rsidRDefault="00F94352" w:rsidP="00C30244">
            <w:pPr>
              <w:pStyle w:val="Names"/>
              <w:jc w:val="center"/>
              <w:rPr>
                <w:i/>
                <w:color w:val="000000" w:themeColor="text1"/>
                <w:sz w:val="20"/>
              </w:rPr>
            </w:pPr>
            <w:r>
              <w:rPr>
                <w:color w:val="000000" w:themeColor="text1"/>
                <w:sz w:val="20"/>
              </w:rPr>
              <w:t>Andy K.</w:t>
            </w:r>
            <w:r w:rsidR="007B1FB3" w:rsidRPr="007F0EA1">
              <w:rPr>
                <w:color w:val="000000" w:themeColor="text1"/>
                <w:sz w:val="20"/>
              </w:rPr>
              <w:t xml:space="preserve"> (Small Groups</w:t>
            </w:r>
            <w:r w:rsidR="00806848">
              <w:rPr>
                <w:color w:val="000000" w:themeColor="text1"/>
                <w:sz w:val="20"/>
              </w:rPr>
              <w:t xml:space="preserve"> and Mission</w:t>
            </w:r>
            <w:r w:rsidR="007B1FB3" w:rsidRPr="007F0EA1">
              <w:rPr>
                <w:color w:val="000000" w:themeColor="text1"/>
                <w:sz w:val="20"/>
              </w:rPr>
              <w:t>)</w:t>
            </w:r>
          </w:p>
          <w:p w14:paraId="2DB61C70" w14:textId="0DD57DA4" w:rsidR="007B1FB3" w:rsidRPr="007F0EA1" w:rsidRDefault="00F94352" w:rsidP="00C30244">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sidR="007F0EA1">
              <w:rPr>
                <w:color w:val="000000" w:themeColor="text1"/>
                <w:sz w:val="20"/>
              </w:rPr>
              <w:t xml:space="preserve">, </w:t>
            </w:r>
            <w:proofErr w:type="spellStart"/>
            <w:r w:rsidR="007F0EA1">
              <w:rPr>
                <w:color w:val="000000" w:themeColor="text1"/>
                <w:sz w:val="20"/>
              </w:rPr>
              <w:t>Hee</w:t>
            </w:r>
            <w:proofErr w:type="spellEnd"/>
            <w:r w:rsidR="007F0EA1">
              <w:rPr>
                <w:color w:val="000000" w:themeColor="text1"/>
                <w:sz w:val="20"/>
              </w:rPr>
              <w:t xml:space="preserve"> Jun, David</w:t>
            </w:r>
            <w:r w:rsidR="007B1FB3" w:rsidRPr="007F0EA1">
              <w:rPr>
                <w:color w:val="000000" w:themeColor="text1"/>
                <w:sz w:val="20"/>
              </w:rPr>
              <w:t xml:space="preserve"> (Praise)</w:t>
            </w:r>
          </w:p>
          <w:p w14:paraId="3E6DC1CA" w14:textId="0E1F9828" w:rsidR="007B1FB3" w:rsidRPr="007F0EA1" w:rsidRDefault="00F94352" w:rsidP="00C30244">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w:t>
            </w:r>
            <w:r w:rsidR="007F0EA1">
              <w:rPr>
                <w:color w:val="000000" w:themeColor="text1"/>
                <w:sz w:val="20"/>
              </w:rPr>
              <w:t xml:space="preserve"> (Worship</w:t>
            </w:r>
            <w:r w:rsidR="007B1FB3" w:rsidRPr="007F0EA1">
              <w:rPr>
                <w:color w:val="000000" w:themeColor="text1"/>
                <w:sz w:val="20"/>
              </w:rPr>
              <w:t>)</w:t>
            </w:r>
          </w:p>
          <w:p w14:paraId="6A7C0E74" w14:textId="7076C023" w:rsidR="007B1FB3" w:rsidRPr="007F0EA1" w:rsidRDefault="00F94352" w:rsidP="00C30244">
            <w:pPr>
              <w:pStyle w:val="Names"/>
              <w:jc w:val="center"/>
              <w:rPr>
                <w:i/>
                <w:color w:val="000000" w:themeColor="text1"/>
                <w:sz w:val="20"/>
              </w:rPr>
            </w:pPr>
            <w:r>
              <w:rPr>
                <w:color w:val="000000" w:themeColor="text1"/>
                <w:sz w:val="20"/>
              </w:rPr>
              <w:t>Jennifer</w:t>
            </w:r>
            <w:r w:rsidR="007B1FB3" w:rsidRPr="007F0EA1">
              <w:rPr>
                <w:color w:val="000000" w:themeColor="text1"/>
                <w:sz w:val="20"/>
              </w:rPr>
              <w:t xml:space="preserve"> (Finance)</w:t>
            </w:r>
          </w:p>
          <w:p w14:paraId="1BA33730" w14:textId="31C62B1B" w:rsidR="007B1FB3" w:rsidRPr="007F0EA1" w:rsidRDefault="00F94352" w:rsidP="00C30244">
            <w:pPr>
              <w:pStyle w:val="Names"/>
              <w:jc w:val="center"/>
              <w:rPr>
                <w:i/>
                <w:color w:val="000000" w:themeColor="text1"/>
                <w:sz w:val="20"/>
              </w:rPr>
            </w:pPr>
            <w:r>
              <w:rPr>
                <w:color w:val="000000" w:themeColor="text1"/>
                <w:sz w:val="20"/>
              </w:rPr>
              <w:t xml:space="preserve">Chris, Stephanie </w:t>
            </w:r>
            <w:r w:rsidR="007B1FB3" w:rsidRPr="007F0EA1">
              <w:rPr>
                <w:color w:val="000000" w:themeColor="text1"/>
                <w:sz w:val="20"/>
              </w:rPr>
              <w:t>(Activities)</w:t>
            </w:r>
          </w:p>
          <w:p w14:paraId="7E139BC4" w14:textId="303220C3" w:rsidR="00111419" w:rsidRDefault="00F94352" w:rsidP="00806848">
            <w:pPr>
              <w:pStyle w:val="Names"/>
              <w:jc w:val="center"/>
              <w:rPr>
                <w:color w:val="000000" w:themeColor="text1"/>
                <w:sz w:val="20"/>
              </w:rPr>
            </w:pPr>
            <w:r>
              <w:rPr>
                <w:color w:val="000000" w:themeColor="text1"/>
                <w:sz w:val="20"/>
              </w:rPr>
              <w:t>Tim, Young</w:t>
            </w:r>
            <w:r w:rsidR="007B1FB3" w:rsidRPr="007F0EA1">
              <w:rPr>
                <w:color w:val="000000" w:themeColor="text1"/>
                <w:sz w:val="20"/>
              </w:rPr>
              <w:t xml:space="preserve"> (Communications)</w:t>
            </w:r>
          </w:p>
          <w:p w14:paraId="6BA3A99B" w14:textId="79A5CC56" w:rsidR="0021780D" w:rsidRDefault="00800E9E" w:rsidP="00806848">
            <w:pPr>
              <w:pStyle w:val="Names"/>
              <w:jc w:val="center"/>
              <w:rPr>
                <w:i/>
                <w:color w:val="000000" w:themeColor="text1"/>
                <w:sz w:val="20"/>
              </w:rPr>
            </w:pPr>
            <w:r>
              <w:rPr>
                <w:color w:val="000000" w:themeColor="text1"/>
                <w:sz w:val="20"/>
              </w:rPr>
              <w:t>Aaron Ting</w:t>
            </w:r>
            <w:r w:rsidR="0021780D">
              <w:rPr>
                <w:color w:val="000000" w:themeColor="text1"/>
                <w:sz w:val="20"/>
              </w:rPr>
              <w:t xml:space="preserve"> (</w:t>
            </w:r>
            <w:r>
              <w:rPr>
                <w:color w:val="000000" w:themeColor="text1"/>
                <w:sz w:val="20"/>
              </w:rPr>
              <w:t>Community Life</w:t>
            </w:r>
            <w:r w:rsidR="0021780D">
              <w:rPr>
                <w:color w:val="000000" w:themeColor="text1"/>
                <w:sz w:val="20"/>
              </w:rPr>
              <w:t>)</w:t>
            </w:r>
          </w:p>
          <w:p w14:paraId="6254C61C" w14:textId="77777777" w:rsidR="00806848" w:rsidRPr="007F0EA1" w:rsidRDefault="00806848" w:rsidP="00806848">
            <w:pPr>
              <w:pStyle w:val="Names"/>
              <w:jc w:val="center"/>
              <w:rPr>
                <w:i/>
                <w:color w:val="000000" w:themeColor="text1"/>
              </w:rPr>
            </w:pPr>
          </w:p>
          <w:p w14:paraId="514BB2FA" w14:textId="75CFFFFF" w:rsidR="00111419" w:rsidRPr="007F0EA1" w:rsidRDefault="00111419" w:rsidP="00111419">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479CDB30" w14:textId="7C031D11" w:rsidR="00111419" w:rsidRPr="007F0EA1" w:rsidRDefault="00111419" w:rsidP="00111419">
            <w:pPr>
              <w:pStyle w:val="Names"/>
              <w:jc w:val="center"/>
              <w:rPr>
                <w:i/>
                <w:color w:val="000000" w:themeColor="text1"/>
                <w:sz w:val="20"/>
                <w:szCs w:val="20"/>
              </w:rPr>
            </w:pPr>
            <w:r w:rsidRPr="007F0EA1">
              <w:rPr>
                <w:color w:val="000000" w:themeColor="text1"/>
                <w:sz w:val="20"/>
                <w:szCs w:val="20"/>
              </w:rPr>
              <w:t>Visit us on our website at: www.aletheiaministry.org</w:t>
            </w:r>
          </w:p>
          <w:p w14:paraId="7199F376" w14:textId="77777777" w:rsidR="00611C50" w:rsidRPr="007F0EA1" w:rsidRDefault="00611C50" w:rsidP="00611C50">
            <w:pPr>
              <w:pStyle w:val="Names"/>
              <w:rPr>
                <w:color w:val="000000" w:themeColor="text1"/>
              </w:rPr>
            </w:pPr>
          </w:p>
          <w:p w14:paraId="21B8F6B2" w14:textId="4BB7077B" w:rsidR="00611C50" w:rsidRPr="007F0EA1" w:rsidRDefault="00611C50" w:rsidP="00611C50">
            <w:pPr>
              <w:pStyle w:val="ListBullet"/>
              <w:numPr>
                <w:ilvl w:val="0"/>
                <w:numId w:val="0"/>
              </w:numPr>
              <w:spacing w:line="276" w:lineRule="auto"/>
              <w:ind w:left="360" w:hanging="360"/>
              <w:rPr>
                <w:color w:val="000000" w:themeColor="text1"/>
              </w:rPr>
            </w:pPr>
          </w:p>
        </w:tc>
        <w:tc>
          <w:tcPr>
            <w:tcW w:w="731" w:type="dxa"/>
            <w:tcBorders>
              <w:top w:val="nil"/>
              <w:left w:val="nil"/>
              <w:bottom w:val="nil"/>
              <w:right w:val="nil"/>
            </w:tcBorders>
          </w:tcPr>
          <w:p w14:paraId="4FDCC3E9" w14:textId="77777777" w:rsidR="00C665CC" w:rsidRPr="007F0EA1" w:rsidRDefault="00C665CC" w:rsidP="00C665CC">
            <w:pPr>
              <w:spacing w:line="276" w:lineRule="auto"/>
              <w:rPr>
                <w:color w:val="000000" w:themeColor="text1"/>
              </w:rPr>
            </w:pPr>
          </w:p>
        </w:tc>
        <w:tc>
          <w:tcPr>
            <w:tcW w:w="731" w:type="dxa"/>
            <w:tcBorders>
              <w:top w:val="nil"/>
              <w:left w:val="nil"/>
              <w:bottom w:val="nil"/>
              <w:right w:val="nil"/>
            </w:tcBorders>
          </w:tcPr>
          <w:p w14:paraId="635492CA" w14:textId="77777777" w:rsidR="00C665CC" w:rsidRPr="007F0EA1" w:rsidRDefault="00C665CC" w:rsidP="00C665CC">
            <w:pPr>
              <w:spacing w:line="276" w:lineRule="auto"/>
              <w:rPr>
                <w:color w:val="000000" w:themeColor="text1"/>
              </w:rPr>
            </w:pPr>
          </w:p>
        </w:tc>
      </w:tr>
    </w:tbl>
    <w:p w14:paraId="3FA931EB" w14:textId="64027C44" w:rsidR="00C665CC" w:rsidRPr="00113AC3" w:rsidRDefault="004F20BA" w:rsidP="00113AC3">
      <w:pPr>
        <w:tabs>
          <w:tab w:val="left" w:pos="1476"/>
        </w:tabs>
        <w:jc w:val="center"/>
        <w:rPr>
          <w:color w:val="000000" w:themeColor="text1"/>
        </w:rPr>
      </w:pPr>
      <w:r w:rsidRPr="00113AC3">
        <w:rPr>
          <w:color w:val="000000" w:themeColor="text1"/>
        </w:rPr>
        <w:t xml:space="preserve">Sunday Worship at 2 PM in the main sanctuary. </w:t>
      </w:r>
      <w:r w:rsidR="00113AC3">
        <w:rPr>
          <w:color w:val="000000" w:themeColor="text1"/>
        </w:rPr>
        <w:t xml:space="preserve">              </w:t>
      </w:r>
      <w:r w:rsidR="00C665CC" w:rsidRPr="00113AC3">
        <w:rPr>
          <w:color w:val="000000" w:themeColor="text1"/>
        </w:rPr>
        <w:t>260 Walnut Avenue Walnut Creek, CA 94598</w:t>
      </w:r>
    </w:p>
    <w:p w14:paraId="58ECCD80" w14:textId="77777777" w:rsidR="00C665CC" w:rsidRPr="007F0EA1" w:rsidRDefault="00C665CC">
      <w:pPr>
        <w:rPr>
          <w:color w:val="000000" w:themeColor="text1"/>
        </w:rPr>
      </w:pPr>
    </w:p>
    <w:p w14:paraId="0F948C22" w14:textId="77777777" w:rsidR="00C665CC" w:rsidRPr="007F0EA1" w:rsidRDefault="00C665CC">
      <w:pPr>
        <w:rPr>
          <w:b/>
          <w:color w:val="000000" w:themeColor="text1"/>
        </w:rPr>
      </w:pPr>
      <w:r w:rsidRPr="007F0EA1">
        <w:rPr>
          <w:b/>
          <w:color w:val="000000" w:themeColor="text1"/>
          <w:sz w:val="68"/>
        </w:rPr>
        <w:t>Aletheia Ministries</w:t>
      </w:r>
    </w:p>
    <w:p w14:paraId="07386641" w14:textId="2EC8FBE1" w:rsidR="00FF74C9" w:rsidRPr="007F0EA1" w:rsidRDefault="00C665CC" w:rsidP="007F0EA1">
      <w:pPr>
        <w:jc w:val="center"/>
        <w:rPr>
          <w:i/>
          <w:color w:val="000000" w:themeColor="text1"/>
          <w:sz w:val="32"/>
          <w:szCs w:val="32"/>
        </w:rPr>
      </w:pPr>
      <w:r w:rsidRPr="007F0EA1">
        <w:rPr>
          <w:i/>
          <w:color w:val="000000" w:themeColor="text1"/>
          <w:sz w:val="32"/>
          <w:szCs w:val="32"/>
        </w:rPr>
        <w:t>Open hearts. Open minds. Open doors.</w:t>
      </w:r>
    </w:p>
    <w:p w14:paraId="6F6FE56F" w14:textId="77777777" w:rsidR="00C665CC" w:rsidRPr="007F0EA1" w:rsidRDefault="00C549DF" w:rsidP="00FF74C9">
      <w:pPr>
        <w:jc w:val="center"/>
        <w:rPr>
          <w:color w:val="000000" w:themeColor="text1"/>
        </w:rPr>
      </w:pPr>
      <w:r w:rsidRPr="007F0EA1">
        <w:rPr>
          <w:color w:val="000000" w:themeColor="text1"/>
          <w:sz w:val="110"/>
        </w:rPr>
        <w:t>WELCOME!</w:t>
      </w:r>
    </w:p>
    <w:p w14:paraId="32C1D780" w14:textId="287CC0A7" w:rsidR="00C665CC" w:rsidRPr="007F0EA1" w:rsidRDefault="00CB6BB6" w:rsidP="00FF74C9">
      <w:pPr>
        <w:jc w:val="center"/>
        <w:rPr>
          <w:color w:val="000000" w:themeColor="text1"/>
          <w:sz w:val="32"/>
          <w:szCs w:val="32"/>
        </w:rPr>
      </w:pPr>
      <w:r>
        <w:rPr>
          <w:color w:val="000000" w:themeColor="text1"/>
          <w:sz w:val="32"/>
          <w:szCs w:val="32"/>
        </w:rPr>
        <w:t>Issue 6</w:t>
      </w:r>
      <w:r w:rsidR="008A2086" w:rsidRPr="007F0EA1">
        <w:rPr>
          <w:color w:val="000000" w:themeColor="text1"/>
          <w:sz w:val="32"/>
          <w:szCs w:val="32"/>
        </w:rPr>
        <w:t xml:space="preserve">, </w:t>
      </w:r>
      <w:r>
        <w:rPr>
          <w:color w:val="000000" w:themeColor="text1"/>
          <w:sz w:val="32"/>
          <w:szCs w:val="32"/>
        </w:rPr>
        <w:t>May 25</w:t>
      </w:r>
      <w:r w:rsidR="00C665CC" w:rsidRPr="007F0EA1">
        <w:rPr>
          <w:color w:val="000000" w:themeColor="text1"/>
          <w:sz w:val="32"/>
          <w:szCs w:val="32"/>
        </w:rPr>
        <w:t>, 2014</w:t>
      </w:r>
    </w:p>
    <w:p w14:paraId="5B4D3D1B" w14:textId="3193C15C" w:rsidR="007F0EA1" w:rsidRDefault="007F0EA1">
      <w:pPr>
        <w:rPr>
          <w:color w:val="000000" w:themeColor="text1"/>
        </w:rPr>
      </w:pPr>
      <w:r>
        <w:rPr>
          <w:color w:val="000000" w:themeColor="text1"/>
        </w:rPr>
        <w:t xml:space="preserve">                   </w:t>
      </w:r>
    </w:p>
    <w:p w14:paraId="6F73A7EC" w14:textId="06FD7B3A" w:rsidR="007F0EA1" w:rsidRPr="007F0EA1" w:rsidRDefault="00113AC3" w:rsidP="007F0EA1">
      <w:pPr>
        <w:ind w:left="1440" w:firstLine="720"/>
        <w:rPr>
          <w:color w:val="000000" w:themeColor="text1"/>
        </w:rPr>
      </w:pPr>
      <w:r>
        <w:rPr>
          <w:color w:val="000000" w:themeColor="text1"/>
        </w:rPr>
        <w:t xml:space="preserve">                  </w:t>
      </w:r>
      <w:r w:rsidR="007F0EA1">
        <w:rPr>
          <w:color w:val="000000" w:themeColor="text1"/>
        </w:rPr>
        <w:t xml:space="preserve">                       </w:t>
      </w:r>
    </w:p>
    <w:tbl>
      <w:tblPr>
        <w:tblW w:w="0" w:type="auto"/>
        <w:tblLayout w:type="fixed"/>
        <w:tblLook w:val="04A0" w:firstRow="1" w:lastRow="0" w:firstColumn="1" w:lastColumn="0" w:noHBand="0" w:noVBand="1"/>
      </w:tblPr>
      <w:tblGrid>
        <w:gridCol w:w="6480"/>
        <w:gridCol w:w="720"/>
        <w:gridCol w:w="720"/>
        <w:gridCol w:w="6480"/>
      </w:tblGrid>
      <w:tr w:rsidR="00F21FF2" w:rsidRPr="007F0EA1" w14:paraId="4BDC7840" w14:textId="77777777" w:rsidTr="00B71275">
        <w:trPr>
          <w:trHeight w:hRule="exact" w:val="10899"/>
        </w:trPr>
        <w:tc>
          <w:tcPr>
            <w:tcW w:w="6480" w:type="dxa"/>
          </w:tcPr>
          <w:p w14:paraId="5BD81B33" w14:textId="338E4E27" w:rsidR="00B71275" w:rsidRDefault="00F50E97" w:rsidP="00B71275">
            <w:pPr>
              <w:pStyle w:val="Names"/>
              <w:rPr>
                <w:color w:val="000000" w:themeColor="text1"/>
                <w:sz w:val="14"/>
              </w:rPr>
            </w:pPr>
            <w:r w:rsidRPr="007F0EA1">
              <w:rPr>
                <w:rStyle w:val="Strong"/>
                <w:sz w:val="14"/>
              </w:rPr>
              <w:lastRenderedPageBreak/>
              <w:t>Aletheia Ministries</w:t>
            </w:r>
            <w:r w:rsidR="00CB6BB6">
              <w:rPr>
                <w:color w:val="000000" w:themeColor="text1"/>
                <w:sz w:val="14"/>
              </w:rPr>
              <w:tab/>
              <w:t>Issue 6: May 25</w:t>
            </w:r>
            <w:r w:rsidRPr="007F0EA1">
              <w:rPr>
                <w:color w:val="000000" w:themeColor="text1"/>
                <w:sz w:val="14"/>
              </w:rPr>
              <w:t>, 2014</w:t>
            </w:r>
          </w:p>
          <w:p w14:paraId="7F11C941" w14:textId="77777777" w:rsidR="00B71275" w:rsidRPr="00B71275" w:rsidRDefault="00B71275" w:rsidP="00B71275">
            <w:pPr>
              <w:pStyle w:val="Names"/>
              <w:rPr>
                <w:rStyle w:val="Strong"/>
                <w:b w:val="0"/>
                <w:bCs w:val="0"/>
                <w:sz w:val="14"/>
              </w:rPr>
            </w:pPr>
          </w:p>
          <w:p w14:paraId="0C986905" w14:textId="16800715" w:rsidR="00B71275" w:rsidRPr="00E46B64" w:rsidRDefault="00B71275" w:rsidP="00B71275">
            <w:pPr>
              <w:pStyle w:val="Names"/>
              <w:spacing w:line="480" w:lineRule="auto"/>
              <w:jc w:val="center"/>
              <w:rPr>
                <w:rStyle w:val="Strong"/>
                <w:i/>
                <w:u w:val="single"/>
              </w:rPr>
            </w:pPr>
            <w:r w:rsidRPr="00E46B64">
              <w:rPr>
                <w:rStyle w:val="Strong"/>
                <w:u w:val="single"/>
              </w:rPr>
              <w:t>Gather</w:t>
            </w:r>
          </w:p>
          <w:p w14:paraId="62943F54" w14:textId="6C4E6EED" w:rsidR="00BC18B8" w:rsidRDefault="00C549DF" w:rsidP="00B71275">
            <w:pPr>
              <w:pStyle w:val="Names"/>
              <w:spacing w:line="480" w:lineRule="auto"/>
              <w:rPr>
                <w:color w:val="000000" w:themeColor="text1"/>
              </w:rPr>
            </w:pPr>
            <w:r w:rsidRPr="007F0EA1">
              <w:rPr>
                <w:rStyle w:val="Strong"/>
              </w:rPr>
              <w:t>Praise</w:t>
            </w:r>
            <w:r w:rsidR="00F9620E" w:rsidRPr="007F0EA1">
              <w:rPr>
                <w:color w:val="000000" w:themeColor="text1"/>
              </w:rPr>
              <w:tab/>
            </w:r>
            <w:r w:rsidRPr="007F0EA1">
              <w:rPr>
                <w:color w:val="000000" w:themeColor="text1"/>
              </w:rPr>
              <w:t>Praise Team</w:t>
            </w:r>
          </w:p>
          <w:p w14:paraId="63960A38" w14:textId="7E1B863F" w:rsidR="00B71275" w:rsidRPr="00E46B64" w:rsidRDefault="00B71275" w:rsidP="00B71275">
            <w:pPr>
              <w:pStyle w:val="Names"/>
              <w:spacing w:line="480" w:lineRule="auto"/>
              <w:jc w:val="center"/>
              <w:rPr>
                <w:color w:val="000000" w:themeColor="text1"/>
                <w:u w:val="single"/>
              </w:rPr>
            </w:pPr>
            <w:r w:rsidRPr="00E46B64">
              <w:rPr>
                <w:b/>
                <w:color w:val="000000" w:themeColor="text1"/>
                <w:u w:val="single"/>
              </w:rPr>
              <w:t>Word</w:t>
            </w:r>
          </w:p>
          <w:p w14:paraId="3715448C" w14:textId="36620639" w:rsidR="00E46B64" w:rsidRDefault="00DF32ED" w:rsidP="00BC18B8">
            <w:pPr>
              <w:pStyle w:val="Names"/>
              <w:spacing w:line="480" w:lineRule="auto"/>
              <w:rPr>
                <w:color w:val="000000" w:themeColor="text1"/>
              </w:rPr>
            </w:pPr>
            <w:r w:rsidRPr="007F0EA1">
              <w:rPr>
                <w:b/>
                <w:color w:val="000000" w:themeColor="text1"/>
              </w:rPr>
              <w:t xml:space="preserve">A Reading From </w:t>
            </w:r>
            <w:r w:rsidR="00B66B2C">
              <w:rPr>
                <w:b/>
                <w:color w:val="000000" w:themeColor="text1"/>
              </w:rPr>
              <w:t>John 14:15-21</w:t>
            </w:r>
            <w:r w:rsidRPr="007F0EA1">
              <w:rPr>
                <w:color w:val="000000" w:themeColor="text1"/>
              </w:rPr>
              <w:tab/>
            </w:r>
            <w:r w:rsidR="00CB6BB6">
              <w:rPr>
                <w:color w:val="000000" w:themeColor="text1"/>
              </w:rPr>
              <w:t>Kwan</w:t>
            </w:r>
          </w:p>
          <w:p w14:paraId="2FFB663D" w14:textId="69959085"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sidR="006B7E78">
              <w:rPr>
                <w:color w:val="000000" w:themeColor="text1"/>
              </w:rPr>
              <w:t xml:space="preserve">assage for today is </w:t>
            </w:r>
            <w:r w:rsidR="00B66B2C">
              <w:rPr>
                <w:color w:val="000000" w:themeColor="text1"/>
              </w:rPr>
              <w:t>John 14:15-21</w:t>
            </w:r>
          </w:p>
          <w:p w14:paraId="76A4C011" w14:textId="77181B09" w:rsidR="00BC18B8" w:rsidRDefault="00BA7FDC" w:rsidP="00BC18B8">
            <w:pPr>
              <w:pStyle w:val="Names"/>
              <w:spacing w:line="480" w:lineRule="auto"/>
              <w:jc w:val="center"/>
              <w:rPr>
                <w:i/>
                <w:color w:val="000000" w:themeColor="text1"/>
              </w:rPr>
            </w:pPr>
            <w:r>
              <w:rPr>
                <w:color w:val="000000" w:themeColor="text1"/>
              </w:rPr>
              <w:t>(Please see the attachment</w:t>
            </w:r>
            <w:r w:rsidR="00BC18B8">
              <w:rPr>
                <w:color w:val="000000" w:themeColor="text1"/>
              </w:rPr>
              <w:t>)</w:t>
            </w:r>
          </w:p>
          <w:p w14:paraId="2CE110A9" w14:textId="77777777" w:rsidR="00BC18B8" w:rsidRDefault="00BC18B8" w:rsidP="00BC18B8">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45F39330" w14:textId="037FDD60" w:rsidR="00E46B64" w:rsidRPr="00BA7FDC" w:rsidRDefault="00BC18B8" w:rsidP="00BC18B8">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081114A5" w14:textId="3B724000" w:rsidR="00BC18B8" w:rsidRDefault="00BC18B8" w:rsidP="00BC18B8">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sidR="001C0C15">
              <w:rPr>
                <w:color w:val="000000" w:themeColor="text1"/>
              </w:rPr>
              <w:t>Paul</w:t>
            </w:r>
          </w:p>
          <w:p w14:paraId="2676326E" w14:textId="07C4FA23" w:rsidR="00E46B64" w:rsidRDefault="00BA47B7" w:rsidP="00BC18B8">
            <w:pPr>
              <w:pStyle w:val="Names"/>
              <w:spacing w:line="480" w:lineRule="auto"/>
              <w:rPr>
                <w:color w:val="000000" w:themeColor="text1"/>
              </w:rPr>
            </w:pPr>
            <w:r>
              <w:rPr>
                <w:color w:val="000000" w:themeColor="text1"/>
              </w:rPr>
              <w:t xml:space="preserve">    </w:t>
            </w:r>
            <w:r w:rsidR="00611148">
              <w:rPr>
                <w:color w:val="000000" w:themeColor="text1"/>
              </w:rPr>
              <w:t xml:space="preserve">                     </w:t>
            </w:r>
            <w:r w:rsidR="00BA7FDC">
              <w:rPr>
                <w:color w:val="000000" w:themeColor="text1"/>
              </w:rPr>
              <w:t xml:space="preserve">        </w:t>
            </w:r>
            <w:r w:rsidR="0021780D">
              <w:rPr>
                <w:color w:val="000000" w:themeColor="text1"/>
              </w:rPr>
              <w:t xml:space="preserve">        </w:t>
            </w:r>
            <w:r>
              <w:rPr>
                <w:rFonts w:eastAsia="Times New Roman"/>
                <w:noProof/>
                <w:lang w:eastAsia="en-US"/>
              </w:rPr>
              <w:drawing>
                <wp:inline distT="0" distB="0" distL="0" distR="0" wp14:anchorId="3B48C3DF" wp14:editId="007BE4ED">
                  <wp:extent cx="3495675" cy="2459620"/>
                  <wp:effectExtent l="0" t="0" r="9525" b="4445"/>
                  <wp:docPr id="2" name="yui_3_5_1_5_1400886909428_1029" descr="http://www.personaldevelopmentontheweb.com/images/Build-Healthy-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400886909428_1029" descr="http://www.personaldevelopmentontheweb.com/images/Build-Healthy-Relationship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459620"/>
                          </a:xfrm>
                          <a:prstGeom prst="rect">
                            <a:avLst/>
                          </a:prstGeom>
                          <a:noFill/>
                          <a:ln>
                            <a:noFill/>
                          </a:ln>
                        </pic:spPr>
                      </pic:pic>
                    </a:graphicData>
                  </a:graphic>
                </wp:inline>
              </w:drawing>
            </w:r>
          </w:p>
          <w:p w14:paraId="43E91ACA" w14:textId="2920893A" w:rsidR="00E57D2F" w:rsidRPr="0021780D" w:rsidRDefault="00BA47B7" w:rsidP="00901BCF">
            <w:pPr>
              <w:pStyle w:val="Names"/>
              <w:spacing w:line="480" w:lineRule="auto"/>
              <w:jc w:val="center"/>
              <w:rPr>
                <w:color w:val="000000" w:themeColor="text1"/>
              </w:rPr>
            </w:pPr>
            <w:r>
              <w:rPr>
                <w:color w:val="000000" w:themeColor="text1"/>
              </w:rPr>
              <w:t>Building Relationships</w:t>
            </w:r>
          </w:p>
        </w:tc>
        <w:tc>
          <w:tcPr>
            <w:tcW w:w="720" w:type="dxa"/>
          </w:tcPr>
          <w:p w14:paraId="60B59F88" w14:textId="77777777" w:rsidR="00F21FF2" w:rsidRPr="007F0EA1" w:rsidRDefault="00F21FF2">
            <w:pPr>
              <w:rPr>
                <w:color w:val="000000" w:themeColor="text1"/>
              </w:rPr>
            </w:pPr>
          </w:p>
        </w:tc>
        <w:tc>
          <w:tcPr>
            <w:tcW w:w="720" w:type="dxa"/>
          </w:tcPr>
          <w:p w14:paraId="0F2295D6" w14:textId="77777777" w:rsidR="00F21FF2" w:rsidRPr="007F0EA1" w:rsidRDefault="00F21FF2">
            <w:pPr>
              <w:rPr>
                <w:color w:val="000000" w:themeColor="text1"/>
              </w:rPr>
            </w:pPr>
          </w:p>
          <w:p w14:paraId="32B610AE" w14:textId="77777777" w:rsidR="008A2086" w:rsidRPr="007F0EA1" w:rsidRDefault="008A2086">
            <w:pPr>
              <w:rPr>
                <w:color w:val="000000" w:themeColor="text1"/>
              </w:rPr>
            </w:pPr>
          </w:p>
        </w:tc>
        <w:tc>
          <w:tcPr>
            <w:tcW w:w="6480" w:type="dxa"/>
          </w:tcPr>
          <w:p w14:paraId="76811991" w14:textId="6F43A457" w:rsidR="00F50E97" w:rsidRPr="007F0EA1" w:rsidRDefault="00F50E97" w:rsidP="000E0653">
            <w:pPr>
              <w:pStyle w:val="Names"/>
              <w:rPr>
                <w:color w:val="000000" w:themeColor="text1"/>
                <w:sz w:val="14"/>
              </w:rPr>
            </w:pPr>
            <w:r w:rsidRPr="007F0EA1">
              <w:rPr>
                <w:rStyle w:val="Strong"/>
                <w:sz w:val="14"/>
              </w:rPr>
              <w:t>Aletheia Ministries</w:t>
            </w:r>
            <w:r w:rsidR="00CB6BB6">
              <w:rPr>
                <w:color w:val="000000" w:themeColor="text1"/>
                <w:sz w:val="14"/>
              </w:rPr>
              <w:tab/>
              <w:t>Issue 6: May 25</w:t>
            </w:r>
            <w:r w:rsidRPr="007F0EA1">
              <w:rPr>
                <w:color w:val="000000" w:themeColor="text1"/>
                <w:sz w:val="14"/>
              </w:rPr>
              <w:t>, 2014</w:t>
            </w:r>
          </w:p>
          <w:p w14:paraId="64CC3611" w14:textId="77777777" w:rsidR="00C70D64" w:rsidRDefault="00C70D64" w:rsidP="000E0653">
            <w:pPr>
              <w:pStyle w:val="Names"/>
              <w:rPr>
                <w:color w:val="000000" w:themeColor="text1"/>
                <w:sz w:val="14"/>
              </w:rPr>
            </w:pPr>
          </w:p>
          <w:p w14:paraId="5B585218" w14:textId="7DB8D6CC" w:rsidR="00E46B64" w:rsidRPr="00E46B64" w:rsidRDefault="00E46B64" w:rsidP="00E46B64">
            <w:pPr>
              <w:pStyle w:val="Names"/>
              <w:jc w:val="center"/>
              <w:rPr>
                <w:b/>
                <w:i/>
                <w:color w:val="000000" w:themeColor="text1"/>
                <w:u w:val="single"/>
              </w:rPr>
            </w:pPr>
            <w:r w:rsidRPr="00E46B64">
              <w:rPr>
                <w:b/>
                <w:color w:val="000000" w:themeColor="text1"/>
                <w:u w:val="single"/>
              </w:rPr>
              <w:t>Confession</w:t>
            </w:r>
          </w:p>
          <w:p w14:paraId="6652489F" w14:textId="77777777" w:rsidR="00E46B64" w:rsidRDefault="00E46B64" w:rsidP="000E0653">
            <w:pPr>
              <w:pStyle w:val="Names"/>
              <w:rPr>
                <w:color w:val="000000" w:themeColor="text1"/>
                <w:sz w:val="14"/>
              </w:rPr>
            </w:pPr>
          </w:p>
          <w:p w14:paraId="41901231" w14:textId="77777777" w:rsidR="00E46B64" w:rsidRDefault="00E46B64" w:rsidP="00E46B64">
            <w:pPr>
              <w:pStyle w:val="Names"/>
              <w:rPr>
                <w:color w:val="000000" w:themeColor="text1"/>
              </w:rPr>
            </w:pPr>
            <w:r>
              <w:rPr>
                <w:rStyle w:val="Strong"/>
              </w:rPr>
              <w:t>The Apostle’s</w:t>
            </w:r>
            <w:r w:rsidRPr="007F0EA1">
              <w:rPr>
                <w:rStyle w:val="Strong"/>
              </w:rPr>
              <w:t xml:space="preserve"> Creed</w:t>
            </w:r>
            <w:r w:rsidRPr="007F0EA1">
              <w:rPr>
                <w:color w:val="000000" w:themeColor="text1"/>
              </w:rPr>
              <w:tab/>
              <w:t>Everyone</w:t>
            </w:r>
          </w:p>
          <w:p w14:paraId="4F16C7ED"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3800BF0B" w14:textId="5905F11C"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FADCAB6"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1946670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3CEC741B"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562EF87D"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62FFB497"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06BFF54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0D305D6A"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137C51B9" w14:textId="0FFCB57F"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2357F21D" w14:textId="5804E759" w:rsidR="00E46B64" w:rsidRPr="00E46B64" w:rsidRDefault="00E46B64" w:rsidP="00E46B6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FEFF615"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33C082A2" w14:textId="77777777" w:rsidR="00E46B64" w:rsidRPr="00E46B64" w:rsidRDefault="00E46B64" w:rsidP="00E46B6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7B605631"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39D791BC" w14:textId="09674F42"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p>
          <w:p w14:paraId="1DFE9D8F"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7C18D8E2"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60455900" w14:textId="77777777" w:rsidR="00E46B64" w:rsidRPr="00E46B64" w:rsidRDefault="00E46B64" w:rsidP="00E46B64">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45B2B919" w14:textId="77777777" w:rsidR="00BC18B8" w:rsidRDefault="00BC18B8" w:rsidP="000E0653">
            <w:pPr>
              <w:pStyle w:val="Names"/>
              <w:rPr>
                <w:color w:val="000000" w:themeColor="text1"/>
                <w:sz w:val="14"/>
              </w:rPr>
            </w:pPr>
          </w:p>
          <w:p w14:paraId="0CAE86EE" w14:textId="77777777" w:rsidR="00BC18B8" w:rsidRDefault="00BC18B8" w:rsidP="000E0653">
            <w:pPr>
              <w:pStyle w:val="Names"/>
              <w:rPr>
                <w:color w:val="000000" w:themeColor="text1"/>
                <w:sz w:val="14"/>
              </w:rPr>
            </w:pPr>
          </w:p>
          <w:p w14:paraId="6D965090" w14:textId="77777777" w:rsidR="00E46B64" w:rsidRPr="007F0EA1" w:rsidRDefault="00E46B64" w:rsidP="00E46B64">
            <w:pPr>
              <w:pStyle w:val="Names"/>
              <w:spacing w:line="480" w:lineRule="auto"/>
              <w:rPr>
                <w:color w:val="000000" w:themeColor="text1"/>
              </w:rPr>
            </w:pPr>
            <w:r w:rsidRPr="007F0EA1">
              <w:rPr>
                <w:rStyle w:val="Strong"/>
              </w:rPr>
              <w:t>Confession of Sins</w:t>
            </w:r>
            <w:r w:rsidRPr="007F0EA1">
              <w:rPr>
                <w:color w:val="000000" w:themeColor="text1"/>
              </w:rPr>
              <w:tab/>
              <w:t>Everyone</w:t>
            </w:r>
          </w:p>
          <w:p w14:paraId="147AF382" w14:textId="26F83EE2" w:rsidR="00F21FF2" w:rsidRPr="00E46B64" w:rsidRDefault="00E46B64" w:rsidP="00E46B64">
            <w:pPr>
              <w:pStyle w:val="Names"/>
              <w:rPr>
                <w:i/>
                <w:color w:val="000000" w:themeColor="text1"/>
              </w:rPr>
            </w:pP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 xml:space="preserve">We repent of the evil that enslaves us, the evil we have done, and the evil done on our behalf. Forgive, restore, and strengthen us through our Savior Jesus Christ that we may abide in your love and serve only your will. Amen. </w:t>
            </w:r>
          </w:p>
        </w:tc>
      </w:tr>
    </w:tbl>
    <w:p w14:paraId="356C5276" w14:textId="77777777" w:rsidR="009F4F49" w:rsidRDefault="009F4F49" w:rsidP="00BC18B8">
      <w:pPr>
        <w:pStyle w:val="Names"/>
        <w:rPr>
          <w:color w:val="000000" w:themeColor="text1"/>
          <w:u w:val="single"/>
        </w:rPr>
        <w:sectPr w:rsidR="009F4F49" w:rsidSect="00BE6849">
          <w:type w:val="continuous"/>
          <w:pgSz w:w="15840" w:h="12240" w:orient="landscape" w:code="1"/>
          <w:pgMar w:top="1080" w:right="720" w:bottom="720" w:left="720" w:header="720" w:footer="720" w:gutter="0"/>
          <w:cols w:space="1800"/>
          <w:docGrid w:linePitch="360"/>
        </w:sectPr>
      </w:pPr>
    </w:p>
    <w:p w14:paraId="6FAB045B" w14:textId="598B0A7D" w:rsidR="00BC18B8" w:rsidRPr="00914609" w:rsidRDefault="00B66B2C" w:rsidP="00BC18B8">
      <w:pPr>
        <w:pStyle w:val="Names"/>
        <w:rPr>
          <w:b/>
          <w:color w:val="000000" w:themeColor="text1"/>
          <w:u w:val="single"/>
        </w:rPr>
      </w:pPr>
      <w:r>
        <w:rPr>
          <w:b/>
          <w:color w:val="000000" w:themeColor="text1"/>
          <w:u w:val="single"/>
        </w:rPr>
        <w:t>John 14:15-21</w:t>
      </w:r>
      <w:r w:rsidR="00C325DF" w:rsidRPr="00914609">
        <w:rPr>
          <w:b/>
          <w:color w:val="000000" w:themeColor="text1"/>
        </w:rPr>
        <w:t xml:space="preserve">  </w:t>
      </w:r>
    </w:p>
    <w:p w14:paraId="24C6FD8E" w14:textId="77777777" w:rsidR="00407F80" w:rsidRDefault="00407F80" w:rsidP="00BC18B8">
      <w:pPr>
        <w:pStyle w:val="Names"/>
        <w:rPr>
          <w:color w:val="000000" w:themeColor="text1"/>
        </w:rPr>
      </w:pPr>
    </w:p>
    <w:p w14:paraId="7909842F" w14:textId="7621D635" w:rsidR="00B66B2C" w:rsidRDefault="00B66B2C" w:rsidP="00B66B2C">
      <w:pPr>
        <w:pStyle w:val="Names"/>
        <w:rPr>
          <w:color w:val="000000" w:themeColor="text1"/>
          <w:lang w:eastAsia="en-US"/>
        </w:rPr>
      </w:pPr>
      <w:r w:rsidRPr="00B66B2C">
        <w:rPr>
          <w:color w:val="000000" w:themeColor="text1"/>
          <w:lang w:eastAsia="en-US"/>
        </w:rPr>
        <w:t>Jesus said to his disciples, "If you love me, you will keep my commandments. And I will ask the Father, and he will give you another Advocate, to be with you forever. This is the Spirit of truth, whom the world cannot receive, because it neither sees him nor knows him. You know him, because he abides with you, and he will be in you.</w:t>
      </w:r>
    </w:p>
    <w:p w14:paraId="0B23B89A" w14:textId="77777777" w:rsidR="00B66B2C" w:rsidRPr="00B66B2C" w:rsidRDefault="00B66B2C" w:rsidP="00B66B2C">
      <w:pPr>
        <w:pStyle w:val="Names"/>
        <w:rPr>
          <w:color w:val="000000" w:themeColor="text1"/>
          <w:lang w:eastAsia="en-US"/>
        </w:rPr>
      </w:pPr>
    </w:p>
    <w:p w14:paraId="7D21009F" w14:textId="77777777" w:rsidR="00B66B2C" w:rsidRPr="00B66B2C" w:rsidRDefault="00B66B2C" w:rsidP="00B66B2C">
      <w:pPr>
        <w:pStyle w:val="Names"/>
        <w:rPr>
          <w:color w:val="000000" w:themeColor="text1"/>
          <w:lang w:eastAsia="en-US"/>
        </w:rPr>
      </w:pPr>
      <w:r w:rsidRPr="00B66B2C">
        <w:rPr>
          <w:color w:val="000000" w:themeColor="text1"/>
          <w:lang w:eastAsia="en-US"/>
        </w:rPr>
        <w:t>"I will not leave you orphaned; I am coming to you. In a little while the world will no longer see me, but you will see me; because I live, you also will live. On that day you will know that I am in my Father, and you in me, and I in you. They who have my commandments and keep them are those who love me; and those who love me will be loved by my Father, and I will love them and reveal myself to them."</w:t>
      </w:r>
    </w:p>
    <w:p w14:paraId="11683659" w14:textId="77777777" w:rsidR="00B66B2C" w:rsidRDefault="00B66B2C" w:rsidP="00BC18B8">
      <w:pPr>
        <w:pStyle w:val="Names"/>
        <w:rPr>
          <w:color w:val="000000" w:themeColor="text1"/>
        </w:rPr>
      </w:pPr>
    </w:p>
    <w:p w14:paraId="746D9D78" w14:textId="77777777" w:rsidR="00B66B2C" w:rsidRDefault="00B66B2C" w:rsidP="00BC18B8">
      <w:pPr>
        <w:pStyle w:val="Names"/>
        <w:rPr>
          <w:color w:val="000000" w:themeColor="text1"/>
        </w:rPr>
      </w:pPr>
    </w:p>
    <w:p w14:paraId="2C3F0745" w14:textId="77777777" w:rsidR="00B66B2C" w:rsidRDefault="00B66B2C" w:rsidP="00BC18B8">
      <w:pPr>
        <w:pStyle w:val="Names"/>
        <w:rPr>
          <w:color w:val="000000" w:themeColor="text1"/>
        </w:rPr>
      </w:pPr>
    </w:p>
    <w:p w14:paraId="0906B384" w14:textId="77777777" w:rsidR="00B66B2C" w:rsidRDefault="00B66B2C" w:rsidP="00BC18B8">
      <w:pPr>
        <w:pStyle w:val="Names"/>
        <w:rPr>
          <w:color w:val="000000" w:themeColor="text1"/>
        </w:rPr>
      </w:pPr>
    </w:p>
    <w:p w14:paraId="61219370" w14:textId="77777777" w:rsidR="00B66B2C" w:rsidRDefault="00B66B2C" w:rsidP="00BC18B8">
      <w:pPr>
        <w:pStyle w:val="Names"/>
        <w:rPr>
          <w:color w:val="000000" w:themeColor="text1"/>
        </w:rPr>
      </w:pPr>
    </w:p>
    <w:p w14:paraId="60220A46" w14:textId="77777777" w:rsidR="00B66B2C" w:rsidRDefault="00B66B2C" w:rsidP="00BC18B8">
      <w:pPr>
        <w:pStyle w:val="Names"/>
        <w:rPr>
          <w:color w:val="000000" w:themeColor="text1"/>
        </w:rPr>
      </w:pPr>
    </w:p>
    <w:p w14:paraId="14F1106D" w14:textId="77777777" w:rsidR="00B66B2C" w:rsidRDefault="00B66B2C" w:rsidP="00BC18B8">
      <w:pPr>
        <w:pStyle w:val="Names"/>
        <w:rPr>
          <w:color w:val="000000" w:themeColor="text1"/>
        </w:rPr>
      </w:pPr>
    </w:p>
    <w:p w14:paraId="7F0FD5C6" w14:textId="77777777" w:rsidR="00B66B2C" w:rsidRDefault="00B66B2C" w:rsidP="00BC18B8">
      <w:pPr>
        <w:pStyle w:val="Names"/>
        <w:rPr>
          <w:color w:val="000000" w:themeColor="text1"/>
        </w:rPr>
      </w:pPr>
    </w:p>
    <w:p w14:paraId="1D890544" w14:textId="77777777" w:rsidR="00B66B2C" w:rsidRDefault="00B66B2C" w:rsidP="00BC18B8">
      <w:pPr>
        <w:pStyle w:val="Names"/>
        <w:rPr>
          <w:color w:val="000000" w:themeColor="text1"/>
        </w:rPr>
      </w:pPr>
    </w:p>
    <w:p w14:paraId="2C9BD0C1" w14:textId="77777777" w:rsidR="00B66B2C" w:rsidRDefault="00B66B2C" w:rsidP="00BC18B8">
      <w:pPr>
        <w:pStyle w:val="Names"/>
        <w:rPr>
          <w:color w:val="000000" w:themeColor="text1"/>
        </w:rPr>
      </w:pPr>
    </w:p>
    <w:p w14:paraId="70A447CA" w14:textId="77777777" w:rsidR="00B66B2C" w:rsidRDefault="00B66B2C" w:rsidP="00BC18B8">
      <w:pPr>
        <w:pStyle w:val="Names"/>
        <w:rPr>
          <w:color w:val="000000" w:themeColor="text1"/>
        </w:rPr>
      </w:pPr>
    </w:p>
    <w:p w14:paraId="6962FBC1" w14:textId="77777777" w:rsidR="00B66B2C" w:rsidRDefault="00B66B2C" w:rsidP="00BC18B8">
      <w:pPr>
        <w:pStyle w:val="Names"/>
        <w:rPr>
          <w:color w:val="000000" w:themeColor="text1"/>
        </w:rPr>
      </w:pPr>
    </w:p>
    <w:p w14:paraId="15610032" w14:textId="77777777" w:rsidR="00B66B2C" w:rsidRPr="007F0EA1" w:rsidRDefault="00B66B2C" w:rsidP="00BC18B8">
      <w:pPr>
        <w:pStyle w:val="Names"/>
        <w:rPr>
          <w:color w:val="000000" w:themeColor="text1"/>
        </w:rPr>
      </w:pPr>
    </w:p>
    <w:p w14:paraId="17FFAD36" w14:textId="77777777" w:rsidR="0021780D" w:rsidRDefault="0021780D" w:rsidP="005419CE">
      <w:pPr>
        <w:spacing w:after="0" w:line="240" w:lineRule="auto"/>
        <w:ind w:left="720"/>
        <w:rPr>
          <w:rFonts w:ascii="Times" w:eastAsia="Times New Roman" w:hAnsi="Times" w:cs="Times New Roman"/>
          <w:color w:val="auto"/>
          <w:sz w:val="20"/>
          <w:szCs w:val="20"/>
          <w:lang w:eastAsia="en-US"/>
        </w:rPr>
      </w:pPr>
    </w:p>
    <w:p w14:paraId="4F86F995" w14:textId="43092E43" w:rsidR="005419CE" w:rsidRPr="005419CE" w:rsidRDefault="005419CE" w:rsidP="005419CE">
      <w:pPr>
        <w:spacing w:after="0" w:line="240" w:lineRule="auto"/>
        <w:ind w:left="720"/>
        <w:rPr>
          <w:rFonts w:ascii="Times" w:eastAsia="Times New Roman" w:hAnsi="Times" w:cs="Times New Roman"/>
          <w:color w:val="auto"/>
          <w:sz w:val="20"/>
          <w:szCs w:val="20"/>
          <w:lang w:eastAsia="en-US"/>
        </w:rPr>
      </w:pPr>
      <w:r w:rsidRPr="005419CE">
        <w:rPr>
          <w:rFonts w:ascii="Times" w:eastAsia="Times New Roman" w:hAnsi="Times" w:cs="Times New Roman"/>
          <w:color w:val="auto"/>
          <w:sz w:val="20"/>
          <w:szCs w:val="20"/>
          <w:lang w:eastAsia="en-US"/>
        </w:rPr>
        <w:t xml:space="preserve"> </w:t>
      </w:r>
    </w:p>
    <w:p w14:paraId="076E228C" w14:textId="2CAB4306" w:rsidR="009F4F49" w:rsidRPr="00914609" w:rsidRDefault="006B7E78" w:rsidP="009F4F49">
      <w:pPr>
        <w:rPr>
          <w:rStyle w:val="Strong"/>
          <w:rFonts w:ascii="Times New Roman" w:hAnsi="Times New Roman" w:cs="Times New Roman"/>
          <w:b w:val="0"/>
        </w:rPr>
      </w:pPr>
      <w:r w:rsidRPr="00914609">
        <w:rPr>
          <w:rStyle w:val="Strong"/>
          <w:rFonts w:ascii="Times New Roman" w:hAnsi="Times New Roman" w:cs="Times New Roman"/>
          <w:u w:val="single"/>
        </w:rPr>
        <w:t>S</w:t>
      </w:r>
      <w:r w:rsidR="00411637" w:rsidRPr="00914609">
        <w:rPr>
          <w:rStyle w:val="Strong"/>
          <w:rFonts w:ascii="Times New Roman" w:hAnsi="Times New Roman" w:cs="Times New Roman"/>
          <w:u w:val="single"/>
        </w:rPr>
        <w:t>ermon Notes for Small Group Discussions</w:t>
      </w:r>
      <w:r w:rsidR="00411637" w:rsidRPr="00914609">
        <w:rPr>
          <w:rStyle w:val="Strong"/>
          <w:rFonts w:ascii="Times New Roman" w:hAnsi="Times New Roman" w:cs="Times New Roman"/>
          <w:b w:val="0"/>
        </w:rPr>
        <w:t xml:space="preserve">: </w:t>
      </w:r>
    </w:p>
    <w:p w14:paraId="1AD6B325" w14:textId="6CF90F73" w:rsidR="0021780D" w:rsidRDefault="00901BCF" w:rsidP="009F4F49">
      <w:pPr>
        <w:rPr>
          <w:rStyle w:val="Strong"/>
          <w:rFonts w:ascii="Times New Roman" w:hAnsi="Times New Roman" w:cs="Times New Roman"/>
          <w:b w:val="0"/>
        </w:rPr>
      </w:pPr>
      <w:r>
        <w:rPr>
          <w:rStyle w:val="Strong"/>
          <w:rFonts w:ascii="Times New Roman" w:hAnsi="Times New Roman" w:cs="Times New Roman"/>
          <w:b w:val="0"/>
        </w:rPr>
        <w:t>? What does it mean to love God?</w:t>
      </w:r>
    </w:p>
    <w:p w14:paraId="5CEF8CCA" w14:textId="31C64276" w:rsidR="00901BCF" w:rsidRDefault="00901BCF" w:rsidP="009F4F49">
      <w:pPr>
        <w:rPr>
          <w:rStyle w:val="Strong"/>
          <w:rFonts w:ascii="Times New Roman" w:hAnsi="Times New Roman" w:cs="Times New Roman"/>
          <w:b w:val="0"/>
        </w:rPr>
      </w:pPr>
      <w:r>
        <w:rPr>
          <w:rStyle w:val="Strong"/>
          <w:rFonts w:ascii="Times New Roman" w:hAnsi="Times New Roman" w:cs="Times New Roman"/>
          <w:b w:val="0"/>
        </w:rPr>
        <w:t>= It is about building ________________</w:t>
      </w:r>
    </w:p>
    <w:p w14:paraId="29D2A876" w14:textId="77777777" w:rsidR="00901BCF" w:rsidRPr="00914609" w:rsidRDefault="00901BCF" w:rsidP="009F4F49">
      <w:pPr>
        <w:rPr>
          <w:rStyle w:val="Strong"/>
          <w:rFonts w:ascii="Times New Roman" w:hAnsi="Times New Roman" w:cs="Times New Roman"/>
          <w:b w:val="0"/>
        </w:rPr>
      </w:pPr>
    </w:p>
    <w:p w14:paraId="6C158901" w14:textId="7FBA1153" w:rsidR="009F4F49" w:rsidRDefault="00901BCF" w:rsidP="009F4F49">
      <w:pPr>
        <w:pStyle w:val="Names"/>
        <w:rPr>
          <w:rStyle w:val="Strong"/>
          <w:b w:val="0"/>
        </w:rPr>
      </w:pPr>
      <w:r>
        <w:rPr>
          <w:rStyle w:val="Strong"/>
          <w:b w:val="0"/>
        </w:rPr>
        <w:t xml:space="preserve">* God’s love is not just a private matter but also a ________ matter. </w:t>
      </w:r>
    </w:p>
    <w:p w14:paraId="20378BE6" w14:textId="77777777" w:rsidR="00901BCF" w:rsidRDefault="00901BCF" w:rsidP="009F4F49">
      <w:pPr>
        <w:pStyle w:val="Names"/>
        <w:rPr>
          <w:rStyle w:val="Strong"/>
          <w:b w:val="0"/>
        </w:rPr>
      </w:pPr>
    </w:p>
    <w:p w14:paraId="0DFEBC04" w14:textId="77777777" w:rsidR="00901BCF" w:rsidRDefault="00901BCF" w:rsidP="009F4F49">
      <w:pPr>
        <w:pStyle w:val="Names"/>
        <w:rPr>
          <w:rStyle w:val="Strong"/>
          <w:b w:val="0"/>
        </w:rPr>
      </w:pPr>
    </w:p>
    <w:p w14:paraId="007FA78B" w14:textId="2D1FFE6C" w:rsidR="00901BCF" w:rsidRDefault="00901BCF" w:rsidP="009F4F49">
      <w:pPr>
        <w:pStyle w:val="Names"/>
        <w:rPr>
          <w:rStyle w:val="Strong"/>
          <w:b w:val="0"/>
        </w:rPr>
      </w:pPr>
      <w:r>
        <w:rPr>
          <w:rStyle w:val="Strong"/>
          <w:b w:val="0"/>
        </w:rPr>
        <w:t>* Salvation is not just individual but also _____________</w:t>
      </w:r>
    </w:p>
    <w:p w14:paraId="3C4B3AEA" w14:textId="77777777" w:rsidR="00901BCF" w:rsidRDefault="00901BCF" w:rsidP="009F4F49">
      <w:pPr>
        <w:pStyle w:val="Names"/>
        <w:rPr>
          <w:rStyle w:val="Strong"/>
          <w:b w:val="0"/>
        </w:rPr>
      </w:pPr>
    </w:p>
    <w:p w14:paraId="3F704B41" w14:textId="77777777" w:rsidR="00901BCF" w:rsidRDefault="00901BCF" w:rsidP="009F4F49">
      <w:pPr>
        <w:pStyle w:val="Names"/>
        <w:rPr>
          <w:rStyle w:val="Strong"/>
          <w:b w:val="0"/>
        </w:rPr>
      </w:pPr>
    </w:p>
    <w:p w14:paraId="5203C42B" w14:textId="13970C63" w:rsidR="00901BCF" w:rsidRDefault="00901BCF" w:rsidP="009F4F49">
      <w:pPr>
        <w:pStyle w:val="Names"/>
        <w:rPr>
          <w:rStyle w:val="Strong"/>
          <w:b w:val="0"/>
        </w:rPr>
      </w:pPr>
      <w:r>
        <w:rPr>
          <w:rStyle w:val="Strong"/>
          <w:b w:val="0"/>
        </w:rPr>
        <w:t xml:space="preserve">* </w:t>
      </w:r>
      <w:r w:rsidR="0024199B">
        <w:rPr>
          <w:rStyle w:val="Strong"/>
          <w:b w:val="0"/>
        </w:rPr>
        <w:t>What does it mean to feed my sheep?</w:t>
      </w:r>
      <w:r>
        <w:rPr>
          <w:rStyle w:val="Strong"/>
          <w:b w:val="0"/>
        </w:rPr>
        <w:t xml:space="preserve"> </w:t>
      </w:r>
    </w:p>
    <w:p w14:paraId="399AA4A2" w14:textId="77777777" w:rsidR="00901BCF" w:rsidRDefault="00901BCF" w:rsidP="009F4F49">
      <w:pPr>
        <w:pStyle w:val="Names"/>
        <w:rPr>
          <w:rStyle w:val="Strong"/>
          <w:b w:val="0"/>
        </w:rPr>
      </w:pPr>
    </w:p>
    <w:p w14:paraId="400D531D" w14:textId="77777777" w:rsidR="00901BCF" w:rsidRDefault="00901BCF" w:rsidP="009F4F49">
      <w:pPr>
        <w:pStyle w:val="Names"/>
        <w:rPr>
          <w:rStyle w:val="Strong"/>
          <w:b w:val="0"/>
        </w:rPr>
      </w:pPr>
    </w:p>
    <w:p w14:paraId="5A3A6416" w14:textId="77777777" w:rsidR="00901BCF" w:rsidRDefault="00901BCF" w:rsidP="009F4F49">
      <w:pPr>
        <w:pStyle w:val="Names"/>
        <w:rPr>
          <w:rStyle w:val="Strong"/>
          <w:b w:val="0"/>
        </w:rPr>
      </w:pPr>
    </w:p>
    <w:p w14:paraId="0D1E970F" w14:textId="24C2FC12" w:rsidR="00901BCF" w:rsidRDefault="00901BCF" w:rsidP="009F4F49">
      <w:pPr>
        <w:pStyle w:val="Names"/>
        <w:rPr>
          <w:rStyle w:val="Strong"/>
          <w:b w:val="0"/>
        </w:rPr>
      </w:pPr>
      <w:r>
        <w:rPr>
          <w:rStyle w:val="Strong"/>
          <w:b w:val="0"/>
        </w:rPr>
        <w:t>*</w:t>
      </w:r>
      <w:r w:rsidR="0024199B">
        <w:rPr>
          <w:rStyle w:val="Strong"/>
          <w:b w:val="0"/>
        </w:rPr>
        <w:t xml:space="preserve"> What does the Good News or Gospel look like in our context? </w:t>
      </w:r>
      <w:r>
        <w:rPr>
          <w:rStyle w:val="Strong"/>
          <w:b w:val="0"/>
        </w:rPr>
        <w:t xml:space="preserve"> </w:t>
      </w:r>
    </w:p>
    <w:p w14:paraId="07EBC153" w14:textId="77777777" w:rsidR="00901BCF" w:rsidRDefault="00901BCF" w:rsidP="009F4F49">
      <w:pPr>
        <w:pStyle w:val="Names"/>
        <w:rPr>
          <w:rStyle w:val="Strong"/>
          <w:b w:val="0"/>
        </w:rPr>
      </w:pPr>
    </w:p>
    <w:p w14:paraId="71DF7FDE" w14:textId="77777777" w:rsidR="00901BCF" w:rsidRDefault="00901BCF" w:rsidP="009F4F49">
      <w:pPr>
        <w:pStyle w:val="Names"/>
        <w:rPr>
          <w:rStyle w:val="Strong"/>
          <w:b w:val="0"/>
        </w:rPr>
      </w:pPr>
    </w:p>
    <w:p w14:paraId="26394FE0" w14:textId="77777777" w:rsidR="00901BCF" w:rsidRDefault="00901BCF" w:rsidP="009F4F49">
      <w:pPr>
        <w:pStyle w:val="Names"/>
        <w:rPr>
          <w:rStyle w:val="Strong"/>
          <w:b w:val="0"/>
        </w:rPr>
      </w:pPr>
    </w:p>
    <w:p w14:paraId="1135DF5B" w14:textId="2718B76A" w:rsidR="009F4F49" w:rsidRDefault="009F4F49" w:rsidP="009F4F49">
      <w:pPr>
        <w:pStyle w:val="Names"/>
        <w:rPr>
          <w:rStyle w:val="Strong"/>
          <w:b w:val="0"/>
        </w:rPr>
      </w:pPr>
    </w:p>
    <w:p w14:paraId="5AC6606D" w14:textId="77777777" w:rsidR="009F4F49" w:rsidRDefault="009F4F49" w:rsidP="009F4F49">
      <w:pPr>
        <w:pStyle w:val="Names"/>
        <w:rPr>
          <w:rStyle w:val="Strong"/>
          <w:b w:val="0"/>
          <w:i/>
        </w:rPr>
      </w:pPr>
    </w:p>
    <w:p w14:paraId="6A08AB3D" w14:textId="3FC95C82" w:rsidR="00BC18B8" w:rsidRPr="00BC18B8" w:rsidRDefault="00BC18B8" w:rsidP="00BC18B8">
      <w:pPr>
        <w:pStyle w:val="Names"/>
        <w:rPr>
          <w:rStyle w:val="Strong"/>
          <w:b w:val="0"/>
          <w:i/>
        </w:rPr>
      </w:pPr>
      <w:r w:rsidRPr="00BC18B8">
        <w:rPr>
          <w:rStyle w:val="Strong"/>
          <w:b w:val="0"/>
        </w:rPr>
        <w:t xml:space="preserve"> </w:t>
      </w:r>
    </w:p>
    <w:p w14:paraId="63FE07AA" w14:textId="77777777" w:rsidR="00F21FF2" w:rsidRPr="007F0EA1" w:rsidRDefault="00F21FF2" w:rsidP="00FF74C9">
      <w:pPr>
        <w:rPr>
          <w:color w:val="000000" w:themeColor="text1"/>
        </w:rPr>
      </w:pPr>
    </w:p>
    <w:p w14:paraId="152B4542" w14:textId="77777777" w:rsidR="009F4F49" w:rsidRDefault="009F4F49" w:rsidP="00D44B36">
      <w:pPr>
        <w:pStyle w:val="Names"/>
        <w:jc w:val="center"/>
        <w:rPr>
          <w:b/>
          <w:color w:val="000000" w:themeColor="text1"/>
          <w:u w:val="single"/>
        </w:rPr>
        <w:sectPr w:rsidR="009F4F49" w:rsidSect="009F4F49">
          <w:type w:val="continuous"/>
          <w:pgSz w:w="15840" w:h="12240" w:orient="landscape" w:code="1"/>
          <w:pgMar w:top="1080" w:right="720" w:bottom="720" w:left="720" w:header="720" w:footer="720" w:gutter="0"/>
          <w:cols w:num="2" w:space="1800"/>
          <w:docGrid w:linePitch="360"/>
        </w:sectPr>
      </w:pPr>
    </w:p>
    <w:tbl>
      <w:tblPr>
        <w:tblpPr w:leftFromText="180" w:rightFromText="180" w:vertAnchor="text" w:tblpY="1"/>
        <w:tblOverlap w:val="never"/>
        <w:tblW w:w="0" w:type="auto"/>
        <w:tblLayout w:type="fixed"/>
        <w:tblLook w:val="04A0" w:firstRow="1" w:lastRow="0" w:firstColumn="1" w:lastColumn="0" w:noHBand="0" w:noVBand="1"/>
      </w:tblPr>
      <w:tblGrid>
        <w:gridCol w:w="6480"/>
        <w:gridCol w:w="720"/>
      </w:tblGrid>
      <w:tr w:rsidR="00407F80" w:rsidRPr="007F0EA1" w14:paraId="2815E989" w14:textId="77777777" w:rsidTr="00D44B36">
        <w:trPr>
          <w:trHeight w:hRule="exact" w:val="10080"/>
        </w:trPr>
        <w:tc>
          <w:tcPr>
            <w:tcW w:w="6480" w:type="dxa"/>
          </w:tcPr>
          <w:p w14:paraId="445657BE" w14:textId="73E21EB5" w:rsidR="00407F80" w:rsidRPr="00BA7FDC" w:rsidRDefault="00407F80" w:rsidP="00D44B36">
            <w:pPr>
              <w:pStyle w:val="Names"/>
              <w:jc w:val="center"/>
              <w:rPr>
                <w:color w:val="000000" w:themeColor="text1"/>
                <w:u w:val="single"/>
              </w:rPr>
            </w:pPr>
            <w:r w:rsidRPr="00BA7FDC">
              <w:rPr>
                <w:b/>
                <w:color w:val="000000" w:themeColor="text1"/>
                <w:u w:val="single"/>
              </w:rPr>
              <w:t>Announcements</w:t>
            </w:r>
            <w:r w:rsidRPr="00BA7FDC">
              <w:rPr>
                <w:color w:val="000000" w:themeColor="text1"/>
                <w:u w:val="single"/>
              </w:rPr>
              <w:t>:</w:t>
            </w:r>
          </w:p>
          <w:p w14:paraId="3F70DA62" w14:textId="77777777" w:rsidR="00407F80" w:rsidRPr="00BA7FDC" w:rsidRDefault="00407F80" w:rsidP="00D44B36">
            <w:pPr>
              <w:pStyle w:val="Names"/>
              <w:rPr>
                <w:color w:val="000000" w:themeColor="text1"/>
              </w:rPr>
            </w:pPr>
          </w:p>
          <w:p w14:paraId="5696BA15" w14:textId="403DEC63" w:rsidR="00407F80" w:rsidRPr="00BA7FDC" w:rsidRDefault="00407F80" w:rsidP="00D44B36">
            <w:pPr>
              <w:pStyle w:val="Names"/>
              <w:rPr>
                <w:b/>
                <w:color w:val="000000" w:themeColor="text1"/>
              </w:rPr>
            </w:pPr>
            <w:r w:rsidRPr="00BA7FDC">
              <w:rPr>
                <w:b/>
                <w:color w:val="000000" w:themeColor="text1"/>
                <w:u w:val="single"/>
              </w:rPr>
              <w:t>Prayers</w:t>
            </w:r>
            <w:r w:rsidRPr="00BA7FDC">
              <w:rPr>
                <w:b/>
                <w:color w:val="000000" w:themeColor="text1"/>
              </w:rPr>
              <w:t>:</w:t>
            </w:r>
          </w:p>
          <w:p w14:paraId="5BF20290" w14:textId="22A534A3" w:rsidR="00407F80" w:rsidRPr="00BA7FDC" w:rsidRDefault="00407F80" w:rsidP="00D44B36">
            <w:pPr>
              <w:pStyle w:val="Names"/>
              <w:rPr>
                <w:i/>
                <w:color w:val="000000" w:themeColor="text1"/>
              </w:rPr>
            </w:pPr>
            <w:r w:rsidRPr="00BA7FDC">
              <w:rPr>
                <w:color w:val="000000" w:themeColor="text1"/>
              </w:rPr>
              <w:t xml:space="preserve">* </w:t>
            </w:r>
            <w:r w:rsidR="00914609">
              <w:rPr>
                <w:color w:val="000000" w:themeColor="text1"/>
              </w:rPr>
              <w:t xml:space="preserve">Abducted Nigerian girls </w:t>
            </w:r>
          </w:p>
          <w:p w14:paraId="09EBF8BF" w14:textId="3DEC2DE7" w:rsidR="00D44B36" w:rsidRPr="00BA7FDC" w:rsidRDefault="00D44B36" w:rsidP="00D44B36">
            <w:pPr>
              <w:pStyle w:val="Names"/>
              <w:rPr>
                <w:i/>
                <w:color w:val="000000" w:themeColor="text1"/>
              </w:rPr>
            </w:pPr>
            <w:r w:rsidRPr="00BA7FDC">
              <w:rPr>
                <w:color w:val="000000" w:themeColor="text1"/>
              </w:rPr>
              <w:t xml:space="preserve">* </w:t>
            </w:r>
            <w:r w:rsidR="00813DE0">
              <w:rPr>
                <w:color w:val="000000" w:themeColor="text1"/>
              </w:rPr>
              <w:t>Against violence and peace for those</w:t>
            </w:r>
            <w:r w:rsidR="00655E1F">
              <w:rPr>
                <w:color w:val="000000" w:themeColor="text1"/>
              </w:rPr>
              <w:t xml:space="preserve"> in Santa Barbara</w:t>
            </w:r>
          </w:p>
          <w:p w14:paraId="18D55CC2" w14:textId="28943089" w:rsidR="00D44B36" w:rsidRDefault="000A3E8F" w:rsidP="00D44B36">
            <w:pPr>
              <w:pStyle w:val="Names"/>
              <w:rPr>
                <w:i/>
                <w:color w:val="000000" w:themeColor="text1"/>
              </w:rPr>
            </w:pPr>
            <w:r>
              <w:rPr>
                <w:color w:val="000000" w:themeColor="text1"/>
              </w:rPr>
              <w:t xml:space="preserve">* </w:t>
            </w:r>
            <w:proofErr w:type="spellStart"/>
            <w:r>
              <w:rPr>
                <w:color w:val="000000" w:themeColor="text1"/>
              </w:rPr>
              <w:t>WonJun’s</w:t>
            </w:r>
            <w:proofErr w:type="spellEnd"/>
            <w:r>
              <w:rPr>
                <w:color w:val="000000" w:themeColor="text1"/>
              </w:rPr>
              <w:t xml:space="preserve"> health</w:t>
            </w:r>
            <w:r w:rsidR="00D44B36" w:rsidRPr="00BA7FDC">
              <w:rPr>
                <w:color w:val="000000" w:themeColor="text1"/>
              </w:rPr>
              <w:t xml:space="preserve"> </w:t>
            </w:r>
          </w:p>
          <w:p w14:paraId="5B892236" w14:textId="78C89E28" w:rsidR="00407F80" w:rsidRPr="009F4F49" w:rsidRDefault="009F4F49" w:rsidP="009F4F49">
            <w:pPr>
              <w:pStyle w:val="Names"/>
              <w:rPr>
                <w:color w:val="000000" w:themeColor="text1"/>
              </w:rPr>
            </w:pPr>
            <w:r>
              <w:rPr>
                <w:i/>
                <w:color w:val="000000" w:themeColor="text1"/>
              </w:rPr>
              <w:t xml:space="preserve">* </w:t>
            </w:r>
            <w:r w:rsidRPr="00411637">
              <w:rPr>
                <w:color w:val="000000" w:themeColor="text1"/>
              </w:rPr>
              <w:t>Rebekah’s mission trip from May 26 to June 20</w:t>
            </w:r>
            <w:r>
              <w:rPr>
                <w:i/>
                <w:color w:val="000000" w:themeColor="text1"/>
              </w:rPr>
              <w:t xml:space="preserve"> </w:t>
            </w:r>
          </w:p>
          <w:p w14:paraId="5AA1D927" w14:textId="0E148570" w:rsidR="00407F80" w:rsidRPr="00BA7FDC" w:rsidRDefault="00407F80" w:rsidP="00D44B36">
            <w:pPr>
              <w:spacing w:before="100" w:beforeAutospacing="1" w:after="100" w:afterAutospacing="1"/>
              <w:contextualSpacing/>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Celebrations</w:t>
            </w:r>
            <w:r w:rsidRPr="00BA7FDC">
              <w:rPr>
                <w:rFonts w:ascii="Times New Roman" w:hAnsi="Times New Roman" w:cs="Times New Roman"/>
                <w:b/>
                <w:i/>
                <w:color w:val="000000" w:themeColor="text1"/>
              </w:rPr>
              <w:t xml:space="preserve">: </w:t>
            </w:r>
          </w:p>
          <w:p w14:paraId="4DE07550" w14:textId="5D526970"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r w:rsidR="0037497E" w:rsidRPr="00BA7FDC">
              <w:rPr>
                <w:rStyle w:val="PlaceholderText"/>
                <w:rFonts w:ascii="Times New Roman" w:hAnsi="Times New Roman" w:cs="Times New Roman"/>
                <w:color w:val="000000" w:themeColor="text1"/>
              </w:rPr>
              <w:t>Aaron Ting (15)</w:t>
            </w:r>
            <w:r w:rsidR="0037497E">
              <w:rPr>
                <w:rStyle w:val="PlaceholderText"/>
                <w:rFonts w:ascii="Times New Roman" w:hAnsi="Times New Roman" w:cs="Times New Roman"/>
                <w:color w:val="000000" w:themeColor="text1"/>
              </w:rPr>
              <w:t xml:space="preserve">; </w:t>
            </w:r>
            <w:r w:rsidR="0037497E" w:rsidRPr="00BA7FDC">
              <w:rPr>
                <w:rStyle w:val="PlaceholderText"/>
                <w:rFonts w:ascii="Times New Roman" w:hAnsi="Times New Roman" w:cs="Times New Roman"/>
                <w:color w:val="000000" w:themeColor="text1"/>
              </w:rPr>
              <w:t>Jason (19)</w:t>
            </w:r>
            <w:r w:rsidR="005419CE">
              <w:rPr>
                <w:rStyle w:val="PlaceholderText"/>
                <w:rFonts w:ascii="Times New Roman" w:hAnsi="Times New Roman" w:cs="Times New Roman"/>
                <w:color w:val="000000" w:themeColor="text1"/>
              </w:rPr>
              <w:t>;</w:t>
            </w:r>
            <w:r w:rsidR="0037497E" w:rsidRPr="00BA7FDC">
              <w:rPr>
                <w:rStyle w:val="PlaceholderText"/>
                <w:rFonts w:ascii="Times New Roman" w:hAnsi="Times New Roman" w:cs="Times New Roman"/>
                <w:color w:val="000000" w:themeColor="text1"/>
              </w:rPr>
              <w:t xml:space="preserve"> Tom (27)</w:t>
            </w:r>
            <w:r w:rsidR="0037497E">
              <w:rPr>
                <w:rStyle w:val="PlaceholderText"/>
                <w:rFonts w:ascii="Times New Roman" w:hAnsi="Times New Roman" w:cs="Times New Roman"/>
                <w:color w:val="000000" w:themeColor="text1"/>
              </w:rPr>
              <w:t>;</w:t>
            </w:r>
            <w:r w:rsidR="0037497E" w:rsidRPr="00BA7FDC">
              <w:rPr>
                <w:rStyle w:val="PlaceholderText"/>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Kwan (28)</w:t>
            </w:r>
          </w:p>
          <w:p w14:paraId="25316AFC" w14:textId="44D513A3" w:rsidR="0037497E" w:rsidRDefault="004371C7"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Graduations:</w:t>
            </w:r>
            <w:r w:rsidR="0037497E">
              <w:rPr>
                <w:rStyle w:val="PlaceholderText"/>
                <w:rFonts w:ascii="Times New Roman" w:hAnsi="Times New Roman" w:cs="Times New Roman"/>
                <w:color w:val="000000" w:themeColor="text1"/>
              </w:rPr>
              <w:t xml:space="preserve"> Peter; James</w:t>
            </w:r>
            <w:r w:rsidR="005419CE">
              <w:rPr>
                <w:rStyle w:val="PlaceholderText"/>
                <w:rFonts w:ascii="Times New Roman" w:hAnsi="Times New Roman" w:cs="Times New Roman"/>
                <w:color w:val="000000" w:themeColor="text1"/>
              </w:rPr>
              <w:t xml:space="preserve">, </w:t>
            </w:r>
            <w:proofErr w:type="spellStart"/>
            <w:r w:rsidR="005419CE">
              <w:rPr>
                <w:rStyle w:val="PlaceholderText"/>
                <w:rFonts w:ascii="Times New Roman" w:hAnsi="Times New Roman" w:cs="Times New Roman"/>
                <w:color w:val="000000" w:themeColor="text1"/>
              </w:rPr>
              <w:t>Rhian</w:t>
            </w:r>
            <w:proofErr w:type="spellEnd"/>
            <w:r w:rsidR="0037497E">
              <w:rPr>
                <w:rStyle w:val="PlaceholderText"/>
                <w:rFonts w:ascii="Times New Roman" w:hAnsi="Times New Roman" w:cs="Times New Roman"/>
                <w:color w:val="000000" w:themeColor="text1"/>
              </w:rPr>
              <w:t xml:space="preserve"> </w:t>
            </w:r>
          </w:p>
          <w:p w14:paraId="6A65372E" w14:textId="2CFE7F52" w:rsidR="004371C7" w:rsidRPr="00BA7FDC" w:rsidRDefault="004371C7" w:rsidP="00D44B36">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Dan and </w:t>
            </w:r>
            <w:proofErr w:type="spellStart"/>
            <w:r>
              <w:rPr>
                <w:rStyle w:val="PlaceholderText"/>
                <w:rFonts w:ascii="Times New Roman" w:hAnsi="Times New Roman" w:cs="Times New Roman"/>
                <w:color w:val="000000" w:themeColor="text1"/>
              </w:rPr>
              <w:t>Soo’s</w:t>
            </w:r>
            <w:proofErr w:type="spellEnd"/>
            <w:r>
              <w:rPr>
                <w:rStyle w:val="PlaceholderText"/>
                <w:rFonts w:ascii="Times New Roman" w:hAnsi="Times New Roman" w:cs="Times New Roman"/>
                <w:color w:val="000000" w:themeColor="text1"/>
              </w:rPr>
              <w:t xml:space="preserve"> wedding </w:t>
            </w:r>
          </w:p>
          <w:p w14:paraId="36F24B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5FAB80D2" w14:textId="5A64EB7F" w:rsidR="009F4F49"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b/>
                <w:i/>
                <w:color w:val="000000" w:themeColor="text1"/>
                <w:u w:val="single"/>
              </w:rPr>
              <w:t>Communal Activities</w:t>
            </w:r>
            <w:r w:rsidR="005B7128">
              <w:rPr>
                <w:rFonts w:ascii="Times New Roman" w:hAnsi="Times New Roman" w:cs="Times New Roman"/>
                <w:b/>
                <w:i/>
                <w:color w:val="000000" w:themeColor="text1"/>
                <w:u w:val="single"/>
              </w:rPr>
              <w:t xml:space="preserve"> and Mission</w:t>
            </w:r>
            <w:r w:rsidRPr="00BA7FDC">
              <w:rPr>
                <w:rFonts w:ascii="Times New Roman" w:hAnsi="Times New Roman" w:cs="Times New Roman"/>
                <w:color w:val="000000" w:themeColor="text1"/>
              </w:rPr>
              <w:t>:</w:t>
            </w:r>
            <w:r w:rsidR="009F4F49">
              <w:rPr>
                <w:rFonts w:ascii="Times New Roman" w:hAnsi="Times New Roman" w:cs="Times New Roman"/>
                <w:color w:val="000000" w:themeColor="text1"/>
              </w:rPr>
              <w:t xml:space="preserve"> </w:t>
            </w:r>
          </w:p>
          <w:p w14:paraId="35A8E183" w14:textId="77777777" w:rsidR="00F45705" w:rsidRDefault="007B2B2A"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Lock-In</w:t>
            </w:r>
            <w:r w:rsidR="00407F80" w:rsidRPr="00BA7FDC">
              <w:rPr>
                <w:rFonts w:ascii="Times New Roman" w:hAnsi="Times New Roman" w:cs="Times New Roman"/>
                <w:color w:val="000000" w:themeColor="text1"/>
              </w:rPr>
              <w:t>: May 25-26</w:t>
            </w:r>
            <w:r w:rsidR="00407F80" w:rsidRPr="00BA7FDC">
              <w:rPr>
                <w:rFonts w:ascii="Times New Roman" w:hAnsi="Times New Roman" w:cs="Times New Roman"/>
                <w:color w:val="000000" w:themeColor="text1"/>
                <w:vertAlign w:val="superscript"/>
              </w:rPr>
              <w:t>th</w:t>
            </w:r>
            <w:r w:rsidR="00407F80" w:rsidRPr="00BA7FDC">
              <w:rPr>
                <w:rFonts w:ascii="Times New Roman" w:hAnsi="Times New Roman" w:cs="Times New Roman"/>
                <w:color w:val="000000" w:themeColor="text1"/>
              </w:rPr>
              <w:t xml:space="preserve"> Inquire with Andy Kim. $15 per person.</w:t>
            </w:r>
          </w:p>
          <w:p w14:paraId="03D55131" w14:textId="0FE3627B" w:rsidR="00407F80" w:rsidRPr="00BA7FDC" w:rsidRDefault="00F45705"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Small Group leaders’ meeting: June 1st, 1pm at the library</w:t>
            </w:r>
            <w:r w:rsidR="00407F80" w:rsidRPr="00BA7FDC">
              <w:rPr>
                <w:rFonts w:ascii="Times New Roman" w:hAnsi="Times New Roman" w:cs="Times New Roman"/>
                <w:color w:val="000000" w:themeColor="text1"/>
              </w:rPr>
              <w:t xml:space="preserve"> </w:t>
            </w:r>
          </w:p>
          <w:p w14:paraId="1ED7DFA4" w14:textId="0BE887CD" w:rsidR="005B7128" w:rsidRPr="00BA7FDC" w:rsidRDefault="005B7128" w:rsidP="005B7128">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Glide Volunteer work: Jun</w:t>
            </w:r>
            <w:r w:rsidR="00F45705">
              <w:rPr>
                <w:rFonts w:ascii="Times New Roman" w:hAnsi="Times New Roman" w:cs="Times New Roman"/>
                <w:color w:val="000000" w:themeColor="text1"/>
              </w:rPr>
              <w:t>e</w:t>
            </w:r>
            <w:r w:rsidRPr="00BA7FDC">
              <w:rPr>
                <w:rFonts w:ascii="Times New Roman" w:hAnsi="Times New Roman" w:cs="Times New Roman"/>
                <w:color w:val="000000" w:themeColor="text1"/>
              </w:rPr>
              <w:t xml:space="preserve"> 7</w:t>
            </w:r>
            <w:r w:rsidRPr="00BA7FDC">
              <w:rPr>
                <w:rFonts w:ascii="Times New Roman" w:hAnsi="Times New Roman" w:cs="Times New Roman"/>
                <w:color w:val="000000" w:themeColor="text1"/>
                <w:vertAlign w:val="superscript"/>
              </w:rPr>
              <w:t>th</w:t>
            </w:r>
          </w:p>
          <w:p w14:paraId="2AEEAAD0" w14:textId="1DBE375F" w:rsidR="00411637" w:rsidRDefault="00411637" w:rsidP="00D44B36">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joint</w:t>
            </w:r>
            <w:proofErr w:type="gramEnd"/>
            <w:r>
              <w:rPr>
                <w:rFonts w:ascii="Times New Roman" w:hAnsi="Times New Roman" w:cs="Times New Roman"/>
                <w:color w:val="000000" w:themeColor="text1"/>
              </w:rPr>
              <w:t xml:space="preserve"> worship with KM</w:t>
            </w:r>
            <w:r w:rsidR="00F45705">
              <w:rPr>
                <w:rFonts w:ascii="Times New Roman" w:hAnsi="Times New Roman" w:cs="Times New Roman"/>
                <w:color w:val="000000" w:themeColor="text1"/>
              </w:rPr>
              <w:t>:  June 8</w:t>
            </w:r>
            <w:r w:rsidR="00F45705" w:rsidRPr="00411637">
              <w:rPr>
                <w:rFonts w:ascii="Times New Roman" w:hAnsi="Times New Roman" w:cs="Times New Roman"/>
                <w:color w:val="000000" w:themeColor="text1"/>
                <w:vertAlign w:val="superscript"/>
              </w:rPr>
              <w:t>th</w:t>
            </w:r>
            <w:r w:rsidR="00F4570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11:15am worship time. </w:t>
            </w:r>
          </w:p>
          <w:p w14:paraId="193746D6" w14:textId="1984D7B9" w:rsidR="00407F80" w:rsidRPr="00BA7FDC" w:rsidRDefault="00407F80" w:rsidP="00D44B36">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sidR="00F45705">
              <w:rPr>
                <w:rStyle w:val="PlaceholderText"/>
                <w:rFonts w:ascii="Times New Roman" w:hAnsi="Times New Roman" w:cs="Times New Roman"/>
                <w:color w:val="000000" w:themeColor="text1"/>
              </w:rPr>
              <w:t xml:space="preserve"> Annual Kickball Tournament: June 28, 8am </w:t>
            </w:r>
          </w:p>
          <w:p w14:paraId="7884B0A7" w14:textId="01FFAF30" w:rsidR="00407F80" w:rsidRPr="00BA7FDC" w:rsidRDefault="00407F80" w:rsidP="00F45705">
            <w:pPr>
              <w:pStyle w:val="ListBullet"/>
              <w:numPr>
                <w:ilvl w:val="0"/>
                <w:numId w:val="0"/>
              </w:numPr>
              <w:rPr>
                <w:rStyle w:val="PlaceholderText"/>
                <w:rFonts w:ascii="Times New Roman" w:hAnsi="Times New Roman" w:cs="Times New Roman"/>
                <w:color w:val="000000" w:themeColor="text1"/>
              </w:rPr>
            </w:pPr>
            <w:r w:rsidRPr="00BA7FDC">
              <w:rPr>
                <w:rStyle w:val="PlaceholderText"/>
                <w:rFonts w:ascii="Times New Roman" w:hAnsi="Times New Roman" w:cs="Times New Roman"/>
                <w:b/>
                <w:i/>
                <w:color w:val="000000" w:themeColor="text1"/>
                <w:u w:val="single"/>
              </w:rPr>
              <w:t>Spiritual Gatherings</w:t>
            </w:r>
            <w:r w:rsidRPr="00BA7FDC">
              <w:rPr>
                <w:rStyle w:val="PlaceholderText"/>
                <w:rFonts w:ascii="Times New Roman" w:hAnsi="Times New Roman" w:cs="Times New Roman"/>
                <w:color w:val="000000" w:themeColor="text1"/>
              </w:rPr>
              <w:t xml:space="preserve">: </w:t>
            </w:r>
          </w:p>
          <w:p w14:paraId="4F8198E1" w14:textId="4211FE4A" w:rsidR="00407F80" w:rsidRPr="00BA7FDC" w:rsidRDefault="00407F80" w:rsidP="00D44B36">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47554435" w14:textId="28A9DF25" w:rsidR="00407F80" w:rsidRPr="00BA7FDC" w:rsidRDefault="00800E9E" w:rsidP="00D44B36">
            <w:pPr>
              <w:pStyle w:val="ListBullet"/>
              <w:numPr>
                <w:ilvl w:val="0"/>
                <w:numId w:val="0"/>
              </w:numPr>
              <w:ind w:left="360" w:hanging="360"/>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Friday Night Meeting for May </w:t>
            </w:r>
            <w:r w:rsidR="005B7128">
              <w:rPr>
                <w:rStyle w:val="PlaceholderText"/>
                <w:rFonts w:ascii="Times New Roman" w:hAnsi="Times New Roman" w:cs="Times New Roman"/>
                <w:color w:val="000000" w:themeColor="text1"/>
              </w:rPr>
              <w:t>30th</w:t>
            </w:r>
            <w:r>
              <w:rPr>
                <w:rStyle w:val="PlaceholderText"/>
                <w:rFonts w:ascii="Times New Roman" w:hAnsi="Times New Roman" w:cs="Times New Roman"/>
                <w:color w:val="000000" w:themeColor="text1"/>
              </w:rPr>
              <w:t>:</w:t>
            </w:r>
            <w:r w:rsidR="005B7128">
              <w:rPr>
                <w:rStyle w:val="PlaceholderText"/>
                <w:rFonts w:ascii="Times New Roman" w:hAnsi="Times New Roman" w:cs="Times New Roman"/>
                <w:color w:val="000000" w:themeColor="text1"/>
              </w:rPr>
              <w:t xml:space="preserve"> </w:t>
            </w:r>
            <w:r w:rsidR="00813DE0">
              <w:rPr>
                <w:rStyle w:val="PlaceholderText"/>
                <w:rFonts w:ascii="Times New Roman" w:hAnsi="Times New Roman" w:cs="Times New Roman"/>
                <w:color w:val="000000" w:themeColor="text1"/>
              </w:rPr>
              <w:t xml:space="preserve">Bible Study </w:t>
            </w:r>
            <w:bookmarkStart w:id="0" w:name="_GoBack"/>
            <w:bookmarkEnd w:id="0"/>
            <w:r>
              <w:rPr>
                <w:rStyle w:val="PlaceholderText"/>
                <w:rFonts w:ascii="Times New Roman" w:hAnsi="Times New Roman" w:cs="Times New Roman"/>
                <w:color w:val="000000" w:themeColor="text1"/>
              </w:rPr>
              <w:t xml:space="preserve"> </w:t>
            </w:r>
          </w:p>
          <w:p w14:paraId="4B34C805"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p>
          <w:p w14:paraId="394FF3C2" w14:textId="77777777" w:rsidR="00407F80" w:rsidRPr="00BA7FDC" w:rsidRDefault="00407F80" w:rsidP="00D44B36">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Offering for April: $1,485.40</w:t>
            </w:r>
          </w:p>
          <w:p w14:paraId="4B471FA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2975DFC"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03FD451F"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173F2AFB" w14:textId="77777777" w:rsidR="00407F80" w:rsidRDefault="00407F80" w:rsidP="00D44B36">
            <w:pPr>
              <w:spacing w:before="100" w:beforeAutospacing="1" w:after="100" w:afterAutospacing="1"/>
              <w:contextualSpacing/>
              <w:rPr>
                <w:rFonts w:cs="Times New Roman"/>
                <w:color w:val="000000" w:themeColor="text1"/>
                <w:sz w:val="20"/>
                <w:szCs w:val="20"/>
              </w:rPr>
            </w:pPr>
          </w:p>
          <w:p w14:paraId="6D60AC6F"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30C40294"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AA3C31A"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2780A665" w14:textId="77777777" w:rsidR="00D44B36" w:rsidRDefault="00D44B36" w:rsidP="00D44B36">
            <w:pPr>
              <w:spacing w:before="100" w:beforeAutospacing="1" w:after="100" w:afterAutospacing="1"/>
              <w:contextualSpacing/>
              <w:rPr>
                <w:rFonts w:cs="Times New Roman"/>
                <w:color w:val="000000" w:themeColor="text1"/>
                <w:sz w:val="20"/>
                <w:szCs w:val="20"/>
              </w:rPr>
            </w:pPr>
          </w:p>
          <w:p w14:paraId="6728FDD1" w14:textId="4F18616A" w:rsidR="00D44B36" w:rsidRPr="007F0EA1" w:rsidRDefault="00D44B36" w:rsidP="00D44B36">
            <w:pPr>
              <w:spacing w:before="100" w:beforeAutospacing="1" w:after="100" w:afterAutospacing="1"/>
              <w:contextualSpacing/>
              <w:rPr>
                <w:rFonts w:cs="Times New Roman"/>
                <w:color w:val="000000" w:themeColor="text1"/>
                <w:sz w:val="20"/>
                <w:szCs w:val="20"/>
              </w:rPr>
            </w:pPr>
          </w:p>
        </w:tc>
        <w:tc>
          <w:tcPr>
            <w:tcW w:w="720" w:type="dxa"/>
          </w:tcPr>
          <w:p w14:paraId="2A9E3822" w14:textId="77777777" w:rsidR="00407F80" w:rsidRPr="007F0EA1" w:rsidRDefault="00407F80" w:rsidP="00D44B36">
            <w:pPr>
              <w:rPr>
                <w:color w:val="000000" w:themeColor="text1"/>
              </w:rPr>
            </w:pPr>
          </w:p>
        </w:tc>
      </w:tr>
    </w:tbl>
    <w:p w14:paraId="07E6085A" w14:textId="275A0A0F" w:rsidR="00D44B36" w:rsidRPr="00BA7FDC" w:rsidRDefault="00D44B36" w:rsidP="00D44B36">
      <w:pPr>
        <w:jc w:val="center"/>
        <w:rPr>
          <w:rFonts w:ascii="Times New Roman" w:hAnsi="Times New Roman" w:cs="Times New Roman"/>
          <w:b/>
          <w:i/>
          <w:color w:val="000000" w:themeColor="text1"/>
        </w:rPr>
      </w:pPr>
      <w:r w:rsidRPr="00BA7FDC">
        <w:rPr>
          <w:rFonts w:ascii="Times New Roman" w:hAnsi="Times New Roman" w:cs="Times New Roman"/>
          <w:b/>
          <w:i/>
          <w:color w:val="000000" w:themeColor="text1"/>
          <w:u w:val="single"/>
        </w:rPr>
        <w:t>Eucharist</w:t>
      </w:r>
      <w:r w:rsidRPr="00BA7FDC">
        <w:rPr>
          <w:rFonts w:ascii="Times New Roman" w:hAnsi="Times New Roman" w:cs="Times New Roman"/>
          <w:b/>
          <w:i/>
          <w:color w:val="000000" w:themeColor="text1"/>
        </w:rPr>
        <w:t>:</w:t>
      </w:r>
      <w:r w:rsidR="00C916D7">
        <w:rPr>
          <w:rFonts w:ascii="Times New Roman" w:hAnsi="Times New Roman" w:cs="Times New Roman"/>
          <w:b/>
          <w:i/>
          <w:color w:val="000000" w:themeColor="text1"/>
        </w:rPr>
        <w:t xml:space="preserve"> (every first Sunday)</w:t>
      </w:r>
    </w:p>
    <w:p w14:paraId="0C1DB32E" w14:textId="718C6352" w:rsidR="00D44B36" w:rsidRPr="00BA7FDC" w:rsidRDefault="00D44B36" w:rsidP="00FF74C9">
      <w:pPr>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xml:space="preserve">: We praise you and we bless you… lifting our voices to magnify you as we say: </w:t>
      </w:r>
    </w:p>
    <w:p w14:paraId="65C4D231" w14:textId="4AC07F16" w:rsidR="00DA79AA" w:rsidRPr="00BA7FDC" w:rsidRDefault="00D44B36" w:rsidP="00D44B36">
      <w:pPr>
        <w:spacing w:line="240" w:lineRule="auto"/>
        <w:rPr>
          <w:rFonts w:ascii="Times New Roman" w:hAnsi="Times New Roman" w:cs="Times New Roman"/>
        </w:rPr>
      </w:pPr>
      <w:r w:rsidRPr="00BA7FDC">
        <w:rPr>
          <w:rFonts w:ascii="Times New Roman" w:hAnsi="Times New Roman" w:cs="Times New Roman"/>
          <w:b/>
          <w:i/>
          <w:color w:val="000000" w:themeColor="text1"/>
        </w:rPr>
        <w:t>Presider 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5D84E4D" w14:textId="6702E25D" w:rsidR="00DA79AA" w:rsidRPr="00BA7FDC" w:rsidRDefault="00DA79AA" w:rsidP="00D44B36">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6998A244" w14:textId="572B7254" w:rsidR="00DA79AA" w:rsidRPr="00BA7FDC" w:rsidRDefault="001C0C15" w:rsidP="00DA79AA">
      <w:pPr>
        <w:rPr>
          <w:rFonts w:ascii="Times New Roman" w:hAnsi="Times New Roman" w:cs="Times New Roman"/>
          <w:color w:val="000000" w:themeColor="text1"/>
        </w:rPr>
      </w:pPr>
      <w:r w:rsidRPr="00BA7FDC">
        <w:rPr>
          <w:rFonts w:ascii="Times New Roman" w:hAnsi="Times New Roman" w:cs="Times New Roman"/>
          <w:b/>
          <w:i/>
          <w:color w:val="000000" w:themeColor="text1"/>
        </w:rPr>
        <w:t>Presider and People</w:t>
      </w:r>
      <w:r w:rsidR="00DA79AA" w:rsidRPr="00BA7FDC">
        <w:rPr>
          <w:rFonts w:ascii="Times New Roman" w:hAnsi="Times New Roman" w:cs="Times New Roman"/>
          <w:color w:val="000000" w:themeColor="text1"/>
        </w:rPr>
        <w:t xml:space="preserve">: Lord’s Prayer </w:t>
      </w:r>
    </w:p>
    <w:p w14:paraId="13FE7BD3" w14:textId="1F960118"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Alleluia. Christ our Passover is sacrifice for us.</w:t>
      </w:r>
    </w:p>
    <w:p w14:paraId="24E112BD"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i/>
          <w:color w:val="000000" w:themeColor="text1"/>
        </w:rPr>
        <w:t>People</w:t>
      </w:r>
      <w:r w:rsidRPr="00BA7FDC">
        <w:rPr>
          <w:rFonts w:ascii="Times New Roman" w:hAnsi="Times New Roman" w:cs="Times New Roman"/>
          <w:i/>
          <w:color w:val="000000" w:themeColor="text1"/>
        </w:rPr>
        <w:t xml:space="preserve">:        </w:t>
      </w:r>
      <w:r w:rsidRPr="00BA7FDC">
        <w:rPr>
          <w:rFonts w:ascii="Times New Roman" w:hAnsi="Times New Roman" w:cs="Times New Roman"/>
          <w:color w:val="000000" w:themeColor="text1"/>
        </w:rPr>
        <w:t>Therefore, let us keep the feast. Alleluia!</w:t>
      </w:r>
    </w:p>
    <w:p w14:paraId="38CDE37F" w14:textId="77777777" w:rsidR="001C0C15" w:rsidRDefault="001C0C15" w:rsidP="00DA79AA">
      <w:pPr>
        <w:rPr>
          <w:rFonts w:ascii="Times New Roman" w:hAnsi="Times New Roman" w:cs="Times New Roman"/>
          <w:color w:val="000000" w:themeColor="text1"/>
        </w:rPr>
      </w:pPr>
    </w:p>
    <w:p w14:paraId="51EAF7C0" w14:textId="4D9D56F4" w:rsidR="00DA79AA" w:rsidRPr="001C0C15" w:rsidRDefault="00DA79AA" w:rsidP="001C0C15">
      <w:pPr>
        <w:jc w:val="center"/>
        <w:rPr>
          <w:rFonts w:ascii="Times New Roman" w:hAnsi="Times New Roman" w:cs="Times New Roman"/>
          <w:b/>
          <w:i/>
          <w:color w:val="000000" w:themeColor="text1"/>
          <w:u w:val="single"/>
        </w:rPr>
      </w:pPr>
      <w:r w:rsidRPr="001C0C15">
        <w:rPr>
          <w:rFonts w:ascii="Times New Roman" w:hAnsi="Times New Roman" w:cs="Times New Roman"/>
          <w:b/>
          <w:i/>
          <w:color w:val="000000" w:themeColor="text1"/>
          <w:u w:val="single"/>
        </w:rPr>
        <w:t>Post-communion Prayer</w:t>
      </w:r>
      <w:r w:rsidR="001C0C15" w:rsidRPr="00C325DF">
        <w:rPr>
          <w:rFonts w:ascii="Times New Roman" w:hAnsi="Times New Roman" w:cs="Times New Roman"/>
          <w:b/>
          <w:i/>
          <w:color w:val="000000" w:themeColor="text1"/>
        </w:rPr>
        <w:t>:</w:t>
      </w:r>
    </w:p>
    <w:p w14:paraId="3E2F65FB" w14:textId="77777777" w:rsidR="00DA79AA" w:rsidRPr="00BA7FDC" w:rsidRDefault="00DA79AA" w:rsidP="00DA79AA">
      <w:pPr>
        <w:rPr>
          <w:rFonts w:ascii="Times New Roman" w:hAnsi="Times New Roman" w:cs="Times New Roman"/>
          <w:i/>
          <w:color w:val="000000" w:themeColor="text1"/>
        </w:rPr>
      </w:pPr>
      <w:r w:rsidRPr="00BA7FDC">
        <w:rPr>
          <w:rFonts w:ascii="Times New Roman" w:hAnsi="Times New Roman" w:cs="Times New Roman"/>
          <w:b/>
          <w:color w:val="000000" w:themeColor="text1"/>
        </w:rPr>
        <w:t>Presider and People</w:t>
      </w:r>
      <w:r w:rsidRPr="00BA7FDC">
        <w:rPr>
          <w:rFonts w:ascii="Times New Roman" w:hAnsi="Times New Roman" w:cs="Times New Roman"/>
          <w:i/>
          <w:color w:val="000000" w:themeColor="text1"/>
        </w:rPr>
        <w:t>:</w:t>
      </w:r>
    </w:p>
    <w:p w14:paraId="3B6810DF"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 xml:space="preserve">God of abundance, </w:t>
      </w:r>
    </w:p>
    <w:p w14:paraId="3FA4975F" w14:textId="6EBC472E"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we</w:t>
      </w:r>
      <w:proofErr w:type="gramEnd"/>
      <w:r w:rsidRPr="00BA7FDC">
        <w:rPr>
          <w:rFonts w:ascii="Times New Roman" w:hAnsi="Times New Roman" w:cs="Times New Roman"/>
          <w:b w:val="0"/>
          <w:color w:val="000000" w:themeColor="text1"/>
        </w:rPr>
        <w:t xml:space="preserve"> give you thanks for uniting us and restoring us in your image. </w:t>
      </w:r>
    </w:p>
    <w:p w14:paraId="284FE510" w14:textId="77777777" w:rsidR="00DA79AA" w:rsidRPr="00BA7FDC" w:rsidRDefault="00DA79AA" w:rsidP="00DA79AA">
      <w:pPr>
        <w:pStyle w:val="ChurchName"/>
        <w:jc w:val="left"/>
        <w:rPr>
          <w:rFonts w:ascii="Times New Roman" w:hAnsi="Times New Roman" w:cs="Times New Roman"/>
          <w:b w:val="0"/>
          <w:color w:val="000000" w:themeColor="text1"/>
        </w:rPr>
      </w:pPr>
      <w:r w:rsidRPr="00BA7FDC">
        <w:rPr>
          <w:rFonts w:ascii="Times New Roman" w:hAnsi="Times New Roman" w:cs="Times New Roman"/>
          <w:b w:val="0"/>
          <w:color w:val="000000" w:themeColor="text1"/>
        </w:rPr>
        <w:t>You have graciously nourished us with spiritual food,</w:t>
      </w:r>
    </w:p>
    <w:p w14:paraId="1C137094"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now, send us forth a people, forgiven, healed, renewed;</w:t>
      </w:r>
    </w:p>
    <w:p w14:paraId="30D2A878" w14:textId="77777777" w:rsidR="00DA79AA"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that</w:t>
      </w:r>
      <w:proofErr w:type="gramEnd"/>
      <w:r w:rsidRPr="00BA7FDC">
        <w:rPr>
          <w:rFonts w:ascii="Times New Roman" w:hAnsi="Times New Roman" w:cs="Times New Roman"/>
          <w:b w:val="0"/>
          <w:color w:val="000000" w:themeColor="text1"/>
        </w:rPr>
        <w:t xml:space="preserve"> we may proclaim your redeeming love to the world</w:t>
      </w:r>
    </w:p>
    <w:p w14:paraId="0F450252" w14:textId="6797808C" w:rsidR="00D44B36" w:rsidRPr="00BA7FDC" w:rsidRDefault="00DA79AA" w:rsidP="00DA79AA">
      <w:pPr>
        <w:pStyle w:val="ChurchName"/>
        <w:jc w:val="left"/>
        <w:rPr>
          <w:rFonts w:ascii="Times New Roman" w:hAnsi="Times New Roman" w:cs="Times New Roman"/>
          <w:b w:val="0"/>
          <w:color w:val="000000" w:themeColor="text1"/>
        </w:rPr>
      </w:pPr>
      <w:proofErr w:type="gramStart"/>
      <w:r w:rsidRPr="00BA7FDC">
        <w:rPr>
          <w:rFonts w:ascii="Times New Roman" w:hAnsi="Times New Roman" w:cs="Times New Roman"/>
          <w:b w:val="0"/>
          <w:color w:val="000000" w:themeColor="text1"/>
        </w:rPr>
        <w:t>and</w:t>
      </w:r>
      <w:proofErr w:type="gramEnd"/>
      <w:r w:rsidRPr="00BA7FDC">
        <w:rPr>
          <w:rFonts w:ascii="Times New Roman" w:hAnsi="Times New Roman" w:cs="Times New Roman"/>
          <w:b w:val="0"/>
          <w:color w:val="000000" w:themeColor="text1"/>
        </w:rPr>
        <w:t xml:space="preserve"> continue for ever in the risen life of Christ our Savior. Amen. </w:t>
      </w:r>
    </w:p>
    <w:p w14:paraId="689E6AC7" w14:textId="1EDB1E05" w:rsidR="007F0EA1" w:rsidRPr="007F0EA1" w:rsidRDefault="00D44B36" w:rsidP="00FF74C9">
      <w:pPr>
        <w:rPr>
          <w:color w:val="000000" w:themeColor="text1"/>
        </w:rPr>
      </w:pPr>
      <w:r w:rsidRPr="00BA7FDC">
        <w:rPr>
          <w:rFonts w:ascii="Times New Roman" w:hAnsi="Times New Roman" w:cs="Times New Roman"/>
          <w:color w:val="000000" w:themeColor="text1"/>
        </w:rPr>
        <w:br w:type="textWrapping" w:clear="all"/>
      </w:r>
    </w:p>
    <w:sectPr w:rsidR="007F0EA1" w:rsidRPr="007F0EA1"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F45705" w:rsidRDefault="00F45705">
      <w:pPr>
        <w:spacing w:after="0" w:line="240" w:lineRule="auto"/>
      </w:pPr>
      <w:r>
        <w:separator/>
      </w:r>
    </w:p>
  </w:endnote>
  <w:endnote w:type="continuationSeparator" w:id="0">
    <w:p w14:paraId="1E377FF5" w14:textId="77777777" w:rsidR="00F45705" w:rsidRDefault="00F4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F45705" w:rsidRDefault="00F45705">
      <w:pPr>
        <w:spacing w:after="0" w:line="240" w:lineRule="auto"/>
      </w:pPr>
      <w:r>
        <w:separator/>
      </w:r>
    </w:p>
  </w:footnote>
  <w:footnote w:type="continuationSeparator" w:id="0">
    <w:p w14:paraId="14886D33" w14:textId="77777777" w:rsidR="00F45705" w:rsidRDefault="00F457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9060C"/>
    <w:rsid w:val="000A3E8F"/>
    <w:rsid w:val="000E0653"/>
    <w:rsid w:val="00111419"/>
    <w:rsid w:val="00113AC3"/>
    <w:rsid w:val="001706EC"/>
    <w:rsid w:val="001A41A9"/>
    <w:rsid w:val="001C0C15"/>
    <w:rsid w:val="0021780D"/>
    <w:rsid w:val="0022486A"/>
    <w:rsid w:val="0024199B"/>
    <w:rsid w:val="0037497E"/>
    <w:rsid w:val="003E1A60"/>
    <w:rsid w:val="00407F80"/>
    <w:rsid w:val="00411637"/>
    <w:rsid w:val="004371C7"/>
    <w:rsid w:val="004C7B00"/>
    <w:rsid w:val="004F20BA"/>
    <w:rsid w:val="005419CE"/>
    <w:rsid w:val="005B7128"/>
    <w:rsid w:val="00611148"/>
    <w:rsid w:val="00611C50"/>
    <w:rsid w:val="00655C29"/>
    <w:rsid w:val="00655E1F"/>
    <w:rsid w:val="0069193A"/>
    <w:rsid w:val="006B7E78"/>
    <w:rsid w:val="00751285"/>
    <w:rsid w:val="007B1FB3"/>
    <w:rsid w:val="007B2B2A"/>
    <w:rsid w:val="007F0EA1"/>
    <w:rsid w:val="00800E9E"/>
    <w:rsid w:val="00806848"/>
    <w:rsid w:val="00813DE0"/>
    <w:rsid w:val="008933B4"/>
    <w:rsid w:val="008A2086"/>
    <w:rsid w:val="008F3A2C"/>
    <w:rsid w:val="00901BCF"/>
    <w:rsid w:val="00906AB0"/>
    <w:rsid w:val="00914609"/>
    <w:rsid w:val="0094547F"/>
    <w:rsid w:val="009903A4"/>
    <w:rsid w:val="009F4F49"/>
    <w:rsid w:val="00A30006"/>
    <w:rsid w:val="00B66B2C"/>
    <w:rsid w:val="00B71275"/>
    <w:rsid w:val="00B8041A"/>
    <w:rsid w:val="00BA47B7"/>
    <w:rsid w:val="00BA7FDC"/>
    <w:rsid w:val="00BB5718"/>
    <w:rsid w:val="00BC18B8"/>
    <w:rsid w:val="00BE6849"/>
    <w:rsid w:val="00C30244"/>
    <w:rsid w:val="00C325DF"/>
    <w:rsid w:val="00C549DF"/>
    <w:rsid w:val="00C665CC"/>
    <w:rsid w:val="00C70D64"/>
    <w:rsid w:val="00C916D7"/>
    <w:rsid w:val="00CB6BB6"/>
    <w:rsid w:val="00CD2129"/>
    <w:rsid w:val="00D44B36"/>
    <w:rsid w:val="00DA79AA"/>
    <w:rsid w:val="00DA7E7E"/>
    <w:rsid w:val="00DF32ED"/>
    <w:rsid w:val="00E46B64"/>
    <w:rsid w:val="00E57D2F"/>
    <w:rsid w:val="00F21FF2"/>
    <w:rsid w:val="00F3037B"/>
    <w:rsid w:val="00F3231C"/>
    <w:rsid w:val="00F45705"/>
    <w:rsid w:val="00F50E97"/>
    <w:rsid w:val="00F94352"/>
    <w:rsid w:val="00F9620E"/>
    <w:rsid w:val="00FC7D4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rsid w:val="009F4F49"/>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9F4F49"/>
    <w:rPr>
      <w:rFonts w:ascii="Times New Roman" w:hAnsi="Times New Roman" w:cs="Times New Roman"/>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sid w:val="00B71275"/>
    <w:rPr>
      <w:b/>
      <w:bCs/>
      <w:color w:val="000000" w:themeColor="text1"/>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 w:type="paragraph" w:styleId="BalloonText">
    <w:name w:val="Balloon Text"/>
    <w:basedOn w:val="Normal"/>
    <w:link w:val="BalloonTextChar"/>
    <w:uiPriority w:val="99"/>
    <w:semiHidden/>
    <w:unhideWhenUsed/>
    <w:rsid w:val="007F0E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EA1"/>
    <w:rPr>
      <w:rFonts w:ascii="Lucida Grande" w:hAnsi="Lucida Grande"/>
      <w:color w:val="7F7F7F" w:themeColor="text1" w:themeTint="80"/>
      <w:sz w:val="18"/>
      <w:szCs w:val="18"/>
    </w:rPr>
  </w:style>
  <w:style w:type="character" w:customStyle="1" w:styleId="text">
    <w:name w:val="text"/>
    <w:basedOn w:val="DefaultParagraphFont"/>
    <w:rsid w:val="00BC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254629548">
      <w:bodyDiv w:val="1"/>
      <w:marLeft w:val="0"/>
      <w:marRight w:val="0"/>
      <w:marTop w:val="0"/>
      <w:marBottom w:val="0"/>
      <w:divBdr>
        <w:top w:val="none" w:sz="0" w:space="0" w:color="auto"/>
        <w:left w:val="none" w:sz="0" w:space="0" w:color="auto"/>
        <w:bottom w:val="none" w:sz="0" w:space="0" w:color="auto"/>
        <w:right w:val="none" w:sz="0" w:space="0" w:color="auto"/>
      </w:divBdr>
    </w:div>
    <w:div w:id="316812831">
      <w:bodyDiv w:val="1"/>
      <w:marLeft w:val="0"/>
      <w:marRight w:val="0"/>
      <w:marTop w:val="0"/>
      <w:marBottom w:val="0"/>
      <w:divBdr>
        <w:top w:val="none" w:sz="0" w:space="0" w:color="auto"/>
        <w:left w:val="none" w:sz="0" w:space="0" w:color="auto"/>
        <w:bottom w:val="none" w:sz="0" w:space="0" w:color="auto"/>
        <w:right w:val="none" w:sz="0" w:space="0" w:color="auto"/>
      </w:divBdr>
    </w:div>
    <w:div w:id="506291696">
      <w:bodyDiv w:val="1"/>
      <w:marLeft w:val="0"/>
      <w:marRight w:val="0"/>
      <w:marTop w:val="0"/>
      <w:marBottom w:val="0"/>
      <w:divBdr>
        <w:top w:val="none" w:sz="0" w:space="0" w:color="auto"/>
        <w:left w:val="none" w:sz="0" w:space="0" w:color="auto"/>
        <w:bottom w:val="none" w:sz="0" w:space="0" w:color="auto"/>
        <w:right w:val="none" w:sz="0" w:space="0" w:color="auto"/>
      </w:divBdr>
    </w:div>
    <w:div w:id="676542201">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146894528">
      <w:bodyDiv w:val="1"/>
      <w:marLeft w:val="0"/>
      <w:marRight w:val="0"/>
      <w:marTop w:val="0"/>
      <w:marBottom w:val="0"/>
      <w:divBdr>
        <w:top w:val="none" w:sz="0" w:space="0" w:color="auto"/>
        <w:left w:val="none" w:sz="0" w:space="0" w:color="auto"/>
        <w:bottom w:val="none" w:sz="0" w:space="0" w:color="auto"/>
        <w:right w:val="none" w:sz="0" w:space="0" w:color="auto"/>
      </w:divBdr>
    </w:div>
    <w:div w:id="1194424153">
      <w:bodyDiv w:val="1"/>
      <w:marLeft w:val="0"/>
      <w:marRight w:val="0"/>
      <w:marTop w:val="0"/>
      <w:marBottom w:val="0"/>
      <w:divBdr>
        <w:top w:val="none" w:sz="0" w:space="0" w:color="auto"/>
        <w:left w:val="none" w:sz="0" w:space="0" w:color="auto"/>
        <w:bottom w:val="none" w:sz="0" w:space="0" w:color="auto"/>
        <w:right w:val="none" w:sz="0" w:space="0" w:color="auto"/>
      </w:divBdr>
    </w:div>
    <w:div w:id="127667349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9FCF771F-03CC-564C-947D-DC795EA66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4</Pages>
  <Words>784</Words>
  <Characters>4472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2014-05-25T04:14:00Z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
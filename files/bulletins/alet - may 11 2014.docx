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rsidRPr="007F0EA1" w14:paraId="3E9044B9" w14:textId="77777777" w:rsidTr="00DA79AA">
        <w:trPr>
          <w:trHeight w:hRule="exact" w:val="10260"/>
        </w:trPr>
        <w:tc>
          <w:tcPr>
            <w:tcW w:w="6577" w:type="dxa"/>
            <w:tcBorders>
              <w:top w:val="nil"/>
              <w:left w:val="nil"/>
              <w:bottom w:val="nil"/>
              <w:right w:val="nil"/>
            </w:tcBorders>
          </w:tcPr>
          <w:p w14:paraId="1A7977C8" w14:textId="755404B2" w:rsidR="00C665CC" w:rsidRPr="007F0EA1" w:rsidRDefault="00F50E97" w:rsidP="00F50E97">
            <w:pPr>
              <w:pStyle w:val="Names"/>
              <w:rPr>
                <w:color w:val="000000" w:themeColor="text1"/>
                <w:sz w:val="14"/>
              </w:rPr>
            </w:pPr>
            <w:r w:rsidRPr="007F0EA1">
              <w:rPr>
                <w:rStyle w:val="Strong"/>
                <w:sz w:val="14"/>
              </w:rPr>
              <w:t>Aletheia Ministries</w:t>
            </w:r>
            <w:r w:rsidR="009F4F49">
              <w:rPr>
                <w:color w:val="000000" w:themeColor="text1"/>
                <w:sz w:val="14"/>
              </w:rPr>
              <w:tab/>
              <w:t>Issue 4: May 11</w:t>
            </w:r>
            <w:r w:rsidRPr="007F0EA1">
              <w:rPr>
                <w:color w:val="000000" w:themeColor="text1"/>
                <w:sz w:val="14"/>
              </w:rPr>
              <w:t>, 2014</w:t>
            </w:r>
          </w:p>
          <w:p w14:paraId="6856CB90" w14:textId="4643BE71" w:rsidR="00C70D64" w:rsidRPr="007F0EA1" w:rsidRDefault="00C70D64" w:rsidP="00F50E97">
            <w:pPr>
              <w:pStyle w:val="Names"/>
              <w:rPr>
                <w:color w:val="000000" w:themeColor="text1"/>
                <w:sz w:val="14"/>
              </w:rPr>
            </w:pPr>
          </w:p>
          <w:p w14:paraId="1C911AF4" w14:textId="32D46A9E" w:rsidR="00E46B64" w:rsidRPr="00E46B64" w:rsidRDefault="00E46B64" w:rsidP="00E46B64">
            <w:pPr>
              <w:pStyle w:val="Names"/>
              <w:jc w:val="center"/>
              <w:rPr>
                <w:rStyle w:val="Strong"/>
                <w:i/>
                <w:u w:val="single"/>
              </w:rPr>
            </w:pPr>
            <w:r w:rsidRPr="00E46B64">
              <w:rPr>
                <w:rStyle w:val="Strong"/>
                <w:u w:val="single"/>
              </w:rPr>
              <w:t>Sharing</w:t>
            </w:r>
          </w:p>
          <w:p w14:paraId="7D6E17D0" w14:textId="2FDB811F" w:rsidR="00E46B64" w:rsidRDefault="00E46B64" w:rsidP="00E46B64">
            <w:pPr>
              <w:pStyle w:val="Names"/>
              <w:rPr>
                <w:color w:val="000000" w:themeColor="text1"/>
              </w:rPr>
            </w:pPr>
            <w:r w:rsidRPr="007F0EA1">
              <w:rPr>
                <w:rStyle w:val="Strong"/>
              </w:rPr>
              <w:t>Sharing of Peace</w:t>
            </w:r>
            <w:r w:rsidRPr="007F0EA1">
              <w:rPr>
                <w:color w:val="000000" w:themeColor="text1"/>
              </w:rPr>
              <w:tab/>
              <w:t>Pastor Paul</w:t>
            </w:r>
          </w:p>
          <w:p w14:paraId="03948306" w14:textId="77777777" w:rsidR="00E46B64" w:rsidRPr="00E46B64" w:rsidRDefault="00E46B64" w:rsidP="00E46B6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7373256A" w14:textId="77777777" w:rsidR="00E46B64" w:rsidRPr="00E46B64" w:rsidRDefault="00E46B64" w:rsidP="00E46B64">
            <w:pPr>
              <w:pStyle w:val="Names"/>
              <w:jc w:val="center"/>
              <w:rPr>
                <w:i/>
                <w:color w:val="000000" w:themeColor="text1"/>
              </w:rPr>
            </w:pPr>
            <w:r w:rsidRPr="00806848">
              <w:rPr>
                <w:b/>
                <w:color w:val="000000" w:themeColor="text1"/>
              </w:rPr>
              <w:t>People</w:t>
            </w:r>
            <w:r w:rsidRPr="00E46B64">
              <w:rPr>
                <w:color w:val="000000" w:themeColor="text1"/>
              </w:rPr>
              <w:t>: And also with you</w:t>
            </w:r>
          </w:p>
          <w:p w14:paraId="1A0AF622" w14:textId="77777777" w:rsidR="00E46B64" w:rsidRDefault="00E46B64" w:rsidP="000E0653">
            <w:pPr>
              <w:pStyle w:val="Names"/>
              <w:rPr>
                <w:rStyle w:val="Strong"/>
              </w:rPr>
            </w:pPr>
          </w:p>
          <w:p w14:paraId="33664EC5" w14:textId="77777777" w:rsidR="00F3037B" w:rsidRDefault="00F3037B" w:rsidP="000E0653">
            <w:pPr>
              <w:pStyle w:val="Names"/>
              <w:rPr>
                <w:rStyle w:val="Strong"/>
              </w:rPr>
            </w:pPr>
          </w:p>
          <w:p w14:paraId="34E65322" w14:textId="01204CFB" w:rsidR="00E46B64" w:rsidRPr="007F0EA1" w:rsidRDefault="00611C50" w:rsidP="000E0653">
            <w:pPr>
              <w:pStyle w:val="Names"/>
              <w:rPr>
                <w:rStyle w:val="Strong"/>
                <w:b w:val="0"/>
                <w:bCs w:val="0"/>
              </w:rPr>
            </w:pPr>
            <w:r w:rsidRPr="007F0EA1">
              <w:rPr>
                <w:rStyle w:val="Strong"/>
              </w:rPr>
              <w:t>Announcements</w:t>
            </w:r>
            <w:r w:rsidRPr="007F0EA1">
              <w:rPr>
                <w:color w:val="000000" w:themeColor="text1"/>
              </w:rPr>
              <w:tab/>
              <w:t>Tim Wang</w:t>
            </w:r>
          </w:p>
          <w:p w14:paraId="5650C1CD" w14:textId="77777777" w:rsidR="00F3037B" w:rsidRDefault="00F3037B" w:rsidP="00E46B64">
            <w:pPr>
              <w:pStyle w:val="Names"/>
              <w:jc w:val="center"/>
              <w:rPr>
                <w:rStyle w:val="Strong"/>
              </w:rPr>
            </w:pPr>
          </w:p>
          <w:p w14:paraId="39D2DD95" w14:textId="794A5D32" w:rsidR="007F0EA1" w:rsidRDefault="00E46B64" w:rsidP="00E46B64">
            <w:pPr>
              <w:pStyle w:val="Names"/>
              <w:jc w:val="center"/>
              <w:rPr>
                <w:rStyle w:val="Strong"/>
              </w:rPr>
            </w:pPr>
            <w:r>
              <w:rPr>
                <w:rStyle w:val="Strong"/>
              </w:rPr>
              <w:t>(Please see the attachment)</w:t>
            </w:r>
          </w:p>
          <w:p w14:paraId="2505EC50" w14:textId="77777777" w:rsidR="00E46B64" w:rsidRDefault="00E46B64" w:rsidP="000E0653">
            <w:pPr>
              <w:pStyle w:val="Names"/>
              <w:rPr>
                <w:rStyle w:val="Strong"/>
              </w:rPr>
            </w:pPr>
          </w:p>
          <w:p w14:paraId="76E8A6B7" w14:textId="77777777" w:rsidR="00F3037B" w:rsidRDefault="00F3037B" w:rsidP="000E0653">
            <w:pPr>
              <w:pStyle w:val="Names"/>
              <w:rPr>
                <w:rStyle w:val="Strong"/>
              </w:rPr>
            </w:pPr>
          </w:p>
          <w:p w14:paraId="72F76B76" w14:textId="2F913B3A" w:rsidR="00611C50" w:rsidRDefault="00611C50" w:rsidP="000E0653">
            <w:pPr>
              <w:pStyle w:val="Names"/>
              <w:rPr>
                <w:color w:val="000000" w:themeColor="text1"/>
              </w:rPr>
            </w:pPr>
            <w:r w:rsidRPr="007F0EA1">
              <w:rPr>
                <w:rStyle w:val="Strong"/>
              </w:rPr>
              <w:t>Offering</w:t>
            </w:r>
            <w:r w:rsidRPr="007F0EA1">
              <w:rPr>
                <w:color w:val="000000" w:themeColor="text1"/>
              </w:rPr>
              <w:tab/>
              <w:t>Praise Team</w:t>
            </w:r>
          </w:p>
          <w:p w14:paraId="3B7C0E1E" w14:textId="77777777" w:rsidR="007F0EA1" w:rsidRDefault="007F0EA1" w:rsidP="000E0653">
            <w:pPr>
              <w:pStyle w:val="Names"/>
              <w:rPr>
                <w:color w:val="000000" w:themeColor="text1"/>
              </w:rPr>
            </w:pPr>
          </w:p>
          <w:p w14:paraId="7327B11B" w14:textId="77777777" w:rsidR="00F3037B" w:rsidRPr="007F0EA1" w:rsidRDefault="00F3037B" w:rsidP="000E0653">
            <w:pPr>
              <w:pStyle w:val="Names"/>
              <w:rPr>
                <w:color w:val="000000" w:themeColor="text1"/>
              </w:rPr>
            </w:pPr>
          </w:p>
          <w:p w14:paraId="2B6A3738" w14:textId="1DD3700A" w:rsidR="00611C50" w:rsidRPr="007F0EA1" w:rsidRDefault="00611C50" w:rsidP="000E0653">
            <w:pPr>
              <w:pStyle w:val="Names"/>
              <w:rPr>
                <w:color w:val="000000" w:themeColor="text1"/>
              </w:rPr>
            </w:pPr>
            <w:r w:rsidRPr="007F0EA1">
              <w:rPr>
                <w:rStyle w:val="Strong"/>
              </w:rPr>
              <w:t>Offering Prayer</w:t>
            </w:r>
            <w:r w:rsidRPr="007F0EA1">
              <w:rPr>
                <w:color w:val="000000" w:themeColor="text1"/>
              </w:rPr>
              <w:tab/>
            </w:r>
            <w:r w:rsidR="0009060C">
              <w:rPr>
                <w:color w:val="000000" w:themeColor="text1"/>
              </w:rPr>
              <w:t>Jennifer</w:t>
            </w:r>
          </w:p>
          <w:p w14:paraId="30A4EAA5" w14:textId="77777777" w:rsidR="00111419" w:rsidRDefault="00111419" w:rsidP="000E0653">
            <w:pPr>
              <w:pStyle w:val="Names"/>
              <w:rPr>
                <w:rStyle w:val="Strong"/>
              </w:rPr>
            </w:pPr>
          </w:p>
          <w:p w14:paraId="2631C3D3" w14:textId="77777777" w:rsidR="00806848" w:rsidRPr="007F0EA1" w:rsidRDefault="00806848" w:rsidP="000E0653">
            <w:pPr>
              <w:pStyle w:val="Names"/>
              <w:rPr>
                <w:rStyle w:val="Strong"/>
              </w:rPr>
            </w:pPr>
          </w:p>
          <w:p w14:paraId="34895559" w14:textId="537733FB" w:rsidR="00611C50" w:rsidRPr="007F0EA1" w:rsidRDefault="00611C50" w:rsidP="000E0653">
            <w:pPr>
              <w:pStyle w:val="Names"/>
              <w:rPr>
                <w:color w:val="000000" w:themeColor="text1"/>
              </w:rPr>
            </w:pPr>
            <w:r w:rsidRPr="007F0EA1">
              <w:rPr>
                <w:rStyle w:val="Strong"/>
              </w:rPr>
              <w:t>Closing Praise</w:t>
            </w:r>
            <w:r w:rsidRPr="007F0EA1">
              <w:rPr>
                <w:color w:val="000000" w:themeColor="text1"/>
              </w:rPr>
              <w:tab/>
              <w:t>Praise Team</w:t>
            </w:r>
          </w:p>
          <w:p w14:paraId="3DEC7D22" w14:textId="77777777" w:rsidR="00611C50" w:rsidRDefault="00611C50" w:rsidP="000E0653">
            <w:pPr>
              <w:pStyle w:val="Names"/>
              <w:rPr>
                <w:color w:val="000000" w:themeColor="text1"/>
              </w:rPr>
            </w:pPr>
          </w:p>
          <w:p w14:paraId="7265FDA6" w14:textId="779D965E" w:rsidR="00F94352" w:rsidRPr="00F94352" w:rsidRDefault="00F94352" w:rsidP="00F94352">
            <w:pPr>
              <w:pStyle w:val="Names"/>
              <w:jc w:val="center"/>
              <w:rPr>
                <w:color w:val="000000" w:themeColor="text1"/>
                <w:u w:val="single"/>
              </w:rPr>
            </w:pPr>
            <w:r w:rsidRPr="00F94352">
              <w:rPr>
                <w:b/>
                <w:color w:val="000000" w:themeColor="text1"/>
                <w:u w:val="single"/>
              </w:rPr>
              <w:t>Sending</w:t>
            </w:r>
          </w:p>
          <w:p w14:paraId="139C0290" w14:textId="233D48D8" w:rsidR="00611C50" w:rsidRPr="007F0EA1" w:rsidRDefault="00111419" w:rsidP="00611C50">
            <w:pPr>
              <w:pStyle w:val="Names"/>
              <w:rPr>
                <w:color w:val="000000" w:themeColor="text1"/>
              </w:rPr>
            </w:pPr>
            <w:r w:rsidRPr="007F0EA1">
              <w:rPr>
                <w:rStyle w:val="Strong"/>
              </w:rPr>
              <w:t>Benediction</w:t>
            </w:r>
            <w:r w:rsidR="00611C50" w:rsidRPr="007F0EA1">
              <w:rPr>
                <w:color w:val="000000" w:themeColor="text1"/>
              </w:rPr>
              <w:tab/>
              <w:t>Pastor Paul</w:t>
            </w:r>
          </w:p>
          <w:p w14:paraId="4F35E9BD" w14:textId="77777777" w:rsidR="00806848" w:rsidRDefault="00806848" w:rsidP="00C30244">
            <w:pPr>
              <w:pStyle w:val="Names"/>
              <w:jc w:val="center"/>
              <w:rPr>
                <w:i/>
                <w:color w:val="000000" w:themeColor="text1"/>
                <w:sz w:val="20"/>
              </w:rPr>
            </w:pPr>
          </w:p>
          <w:p w14:paraId="41CA8200" w14:textId="10EA0D79" w:rsidR="00111419" w:rsidRPr="007F0EA1" w:rsidRDefault="00111419" w:rsidP="00C30244">
            <w:pPr>
              <w:pStyle w:val="Names"/>
              <w:jc w:val="center"/>
              <w:rPr>
                <w:i/>
                <w:color w:val="000000" w:themeColor="text1"/>
                <w:sz w:val="20"/>
              </w:rPr>
            </w:pPr>
            <w:r w:rsidRPr="007F0EA1">
              <w:rPr>
                <w:color w:val="000000" w:themeColor="text1"/>
                <w:sz w:val="20"/>
              </w:rPr>
              <w:t>Ministry Leaders</w:t>
            </w:r>
          </w:p>
          <w:p w14:paraId="0A389AC2" w14:textId="3C680221" w:rsidR="007B1FB3" w:rsidRPr="007F0EA1" w:rsidRDefault="00F94352" w:rsidP="00C30244">
            <w:pPr>
              <w:pStyle w:val="Names"/>
              <w:jc w:val="center"/>
              <w:rPr>
                <w:i/>
                <w:color w:val="000000" w:themeColor="text1"/>
                <w:sz w:val="20"/>
              </w:rPr>
            </w:pPr>
            <w:r>
              <w:rPr>
                <w:color w:val="000000" w:themeColor="text1"/>
                <w:sz w:val="20"/>
              </w:rPr>
              <w:t>Andy K.</w:t>
            </w:r>
            <w:r w:rsidR="007B1FB3" w:rsidRPr="007F0EA1">
              <w:rPr>
                <w:color w:val="000000" w:themeColor="text1"/>
                <w:sz w:val="20"/>
              </w:rPr>
              <w:t xml:space="preserve"> (Small Groups</w:t>
            </w:r>
            <w:r w:rsidR="00806848">
              <w:rPr>
                <w:color w:val="000000" w:themeColor="text1"/>
                <w:sz w:val="20"/>
              </w:rPr>
              <w:t xml:space="preserve"> and Mission</w:t>
            </w:r>
            <w:r w:rsidR="007B1FB3" w:rsidRPr="007F0EA1">
              <w:rPr>
                <w:color w:val="000000" w:themeColor="text1"/>
                <w:sz w:val="20"/>
              </w:rPr>
              <w:t>)</w:t>
            </w:r>
          </w:p>
          <w:p w14:paraId="2DB61C70" w14:textId="0DD57DA4" w:rsidR="007B1FB3" w:rsidRPr="007F0EA1" w:rsidRDefault="00F94352" w:rsidP="00C30244">
            <w:pPr>
              <w:pStyle w:val="Names"/>
              <w:jc w:val="center"/>
              <w:rPr>
                <w:i/>
                <w:color w:val="000000" w:themeColor="text1"/>
                <w:sz w:val="20"/>
              </w:rPr>
            </w:pPr>
            <w:r>
              <w:rPr>
                <w:color w:val="000000" w:themeColor="text1"/>
                <w:sz w:val="20"/>
              </w:rPr>
              <w:t xml:space="preserve">Andrew, </w:t>
            </w:r>
            <w:proofErr w:type="spellStart"/>
            <w:r>
              <w:rPr>
                <w:color w:val="000000" w:themeColor="text1"/>
                <w:sz w:val="20"/>
              </w:rPr>
              <w:t>Micky</w:t>
            </w:r>
            <w:proofErr w:type="spellEnd"/>
            <w:r w:rsidR="007F0EA1">
              <w:rPr>
                <w:color w:val="000000" w:themeColor="text1"/>
                <w:sz w:val="20"/>
              </w:rPr>
              <w:t xml:space="preserve">, </w:t>
            </w:r>
            <w:proofErr w:type="spellStart"/>
            <w:r w:rsidR="007F0EA1">
              <w:rPr>
                <w:color w:val="000000" w:themeColor="text1"/>
                <w:sz w:val="20"/>
              </w:rPr>
              <w:t>Hee</w:t>
            </w:r>
            <w:proofErr w:type="spellEnd"/>
            <w:r w:rsidR="007F0EA1">
              <w:rPr>
                <w:color w:val="000000" w:themeColor="text1"/>
                <w:sz w:val="20"/>
              </w:rPr>
              <w:t xml:space="preserve"> Jun, David</w:t>
            </w:r>
            <w:r w:rsidR="007B1FB3" w:rsidRPr="007F0EA1">
              <w:rPr>
                <w:color w:val="000000" w:themeColor="text1"/>
                <w:sz w:val="20"/>
              </w:rPr>
              <w:t xml:space="preserve"> (Praise)</w:t>
            </w:r>
          </w:p>
          <w:p w14:paraId="3E6DC1CA" w14:textId="0E1F9828" w:rsidR="007B1FB3" w:rsidRPr="007F0EA1" w:rsidRDefault="00F94352" w:rsidP="00C30244">
            <w:pPr>
              <w:pStyle w:val="Names"/>
              <w:jc w:val="center"/>
              <w:rPr>
                <w:i/>
                <w:color w:val="000000" w:themeColor="text1"/>
                <w:sz w:val="20"/>
              </w:rPr>
            </w:pPr>
            <w:r>
              <w:rPr>
                <w:color w:val="000000" w:themeColor="text1"/>
                <w:sz w:val="20"/>
              </w:rPr>
              <w:t xml:space="preserve">Jenny, Jong </w:t>
            </w:r>
            <w:proofErr w:type="spellStart"/>
            <w:r>
              <w:rPr>
                <w:color w:val="000000" w:themeColor="text1"/>
                <w:sz w:val="20"/>
              </w:rPr>
              <w:t>Duk</w:t>
            </w:r>
            <w:proofErr w:type="spellEnd"/>
            <w:r>
              <w:rPr>
                <w:color w:val="000000" w:themeColor="text1"/>
                <w:sz w:val="20"/>
              </w:rPr>
              <w:t>, Andy Y.</w:t>
            </w:r>
            <w:r w:rsidR="007F0EA1">
              <w:rPr>
                <w:color w:val="000000" w:themeColor="text1"/>
                <w:sz w:val="20"/>
              </w:rPr>
              <w:t xml:space="preserve"> (Worship</w:t>
            </w:r>
            <w:r w:rsidR="007B1FB3" w:rsidRPr="007F0EA1">
              <w:rPr>
                <w:color w:val="000000" w:themeColor="text1"/>
                <w:sz w:val="20"/>
              </w:rPr>
              <w:t>)</w:t>
            </w:r>
          </w:p>
          <w:p w14:paraId="6A7C0E74" w14:textId="7076C023" w:rsidR="007B1FB3" w:rsidRPr="007F0EA1" w:rsidRDefault="00F94352" w:rsidP="00C30244">
            <w:pPr>
              <w:pStyle w:val="Names"/>
              <w:jc w:val="center"/>
              <w:rPr>
                <w:i/>
                <w:color w:val="000000" w:themeColor="text1"/>
                <w:sz w:val="20"/>
              </w:rPr>
            </w:pPr>
            <w:r>
              <w:rPr>
                <w:color w:val="000000" w:themeColor="text1"/>
                <w:sz w:val="20"/>
              </w:rPr>
              <w:t>Jennifer</w:t>
            </w:r>
            <w:r w:rsidR="007B1FB3" w:rsidRPr="007F0EA1">
              <w:rPr>
                <w:color w:val="000000" w:themeColor="text1"/>
                <w:sz w:val="20"/>
              </w:rPr>
              <w:t xml:space="preserve"> (Finance)</w:t>
            </w:r>
          </w:p>
          <w:p w14:paraId="1BA33730" w14:textId="31C62B1B" w:rsidR="007B1FB3" w:rsidRPr="007F0EA1" w:rsidRDefault="00F94352" w:rsidP="00C30244">
            <w:pPr>
              <w:pStyle w:val="Names"/>
              <w:jc w:val="center"/>
              <w:rPr>
                <w:i/>
                <w:color w:val="000000" w:themeColor="text1"/>
                <w:sz w:val="20"/>
              </w:rPr>
            </w:pPr>
            <w:r>
              <w:rPr>
                <w:color w:val="000000" w:themeColor="text1"/>
                <w:sz w:val="20"/>
              </w:rPr>
              <w:t xml:space="preserve">Chris, Stephanie </w:t>
            </w:r>
            <w:r w:rsidR="007B1FB3" w:rsidRPr="007F0EA1">
              <w:rPr>
                <w:color w:val="000000" w:themeColor="text1"/>
                <w:sz w:val="20"/>
              </w:rPr>
              <w:t>(Activities)</w:t>
            </w:r>
          </w:p>
          <w:p w14:paraId="7E139BC4" w14:textId="303220C3" w:rsidR="00111419" w:rsidRDefault="00F94352" w:rsidP="00806848">
            <w:pPr>
              <w:pStyle w:val="Names"/>
              <w:jc w:val="center"/>
              <w:rPr>
                <w:i/>
                <w:color w:val="000000" w:themeColor="text1"/>
                <w:sz w:val="20"/>
              </w:rPr>
            </w:pPr>
            <w:r>
              <w:rPr>
                <w:color w:val="000000" w:themeColor="text1"/>
                <w:sz w:val="20"/>
              </w:rPr>
              <w:t>Tim, Young</w:t>
            </w:r>
            <w:r w:rsidR="007B1FB3" w:rsidRPr="007F0EA1">
              <w:rPr>
                <w:color w:val="000000" w:themeColor="text1"/>
                <w:sz w:val="20"/>
              </w:rPr>
              <w:t xml:space="preserve"> (Communications)</w:t>
            </w:r>
          </w:p>
          <w:p w14:paraId="6254C61C" w14:textId="77777777" w:rsidR="00806848" w:rsidRPr="007F0EA1" w:rsidRDefault="00806848" w:rsidP="00806848">
            <w:pPr>
              <w:pStyle w:val="Names"/>
              <w:jc w:val="center"/>
              <w:rPr>
                <w:i/>
                <w:color w:val="000000" w:themeColor="text1"/>
              </w:rPr>
            </w:pPr>
          </w:p>
          <w:p w14:paraId="514BB2FA" w14:textId="75CFFFFF" w:rsidR="00111419" w:rsidRPr="007F0EA1" w:rsidRDefault="00111419" w:rsidP="00111419">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79CDB30" w14:textId="7C031D11" w:rsidR="00111419" w:rsidRPr="007F0EA1" w:rsidRDefault="00111419" w:rsidP="00111419">
            <w:pPr>
              <w:pStyle w:val="Names"/>
              <w:jc w:val="center"/>
              <w:rPr>
                <w:i/>
                <w:color w:val="000000" w:themeColor="text1"/>
                <w:sz w:val="20"/>
                <w:szCs w:val="20"/>
              </w:rPr>
            </w:pPr>
            <w:r w:rsidRPr="007F0EA1">
              <w:rPr>
                <w:color w:val="000000" w:themeColor="text1"/>
                <w:sz w:val="20"/>
                <w:szCs w:val="20"/>
              </w:rPr>
              <w:t>Visit us on our website at: www.aletheiaministry.org</w:t>
            </w:r>
          </w:p>
          <w:p w14:paraId="7199F376" w14:textId="77777777" w:rsidR="00611C50" w:rsidRPr="007F0EA1" w:rsidRDefault="00611C50" w:rsidP="00611C50">
            <w:pPr>
              <w:pStyle w:val="Names"/>
              <w:rPr>
                <w:color w:val="000000" w:themeColor="text1"/>
              </w:rPr>
            </w:pPr>
          </w:p>
          <w:p w14:paraId="21B8F6B2" w14:textId="4BB7077B" w:rsidR="00611C50" w:rsidRPr="007F0EA1" w:rsidRDefault="00611C50" w:rsidP="00611C50">
            <w:pPr>
              <w:pStyle w:val="ListBullet"/>
              <w:numPr>
                <w:ilvl w:val="0"/>
                <w:numId w:val="0"/>
              </w:numPr>
              <w:spacing w:line="276" w:lineRule="auto"/>
              <w:ind w:left="360" w:hanging="360"/>
              <w:rPr>
                <w:color w:val="000000" w:themeColor="text1"/>
              </w:rPr>
            </w:pPr>
          </w:p>
        </w:tc>
        <w:tc>
          <w:tcPr>
            <w:tcW w:w="731" w:type="dxa"/>
            <w:tcBorders>
              <w:top w:val="nil"/>
              <w:left w:val="nil"/>
              <w:bottom w:val="nil"/>
              <w:right w:val="nil"/>
            </w:tcBorders>
          </w:tcPr>
          <w:p w14:paraId="4FDCC3E9" w14:textId="77777777" w:rsidR="00C665CC" w:rsidRPr="007F0EA1" w:rsidRDefault="00C665CC" w:rsidP="00C665CC">
            <w:pPr>
              <w:spacing w:line="276" w:lineRule="auto"/>
              <w:rPr>
                <w:color w:val="000000" w:themeColor="text1"/>
              </w:rPr>
            </w:pPr>
          </w:p>
        </w:tc>
        <w:tc>
          <w:tcPr>
            <w:tcW w:w="731" w:type="dxa"/>
            <w:tcBorders>
              <w:top w:val="nil"/>
              <w:left w:val="nil"/>
              <w:bottom w:val="nil"/>
              <w:right w:val="nil"/>
            </w:tcBorders>
          </w:tcPr>
          <w:p w14:paraId="635492CA" w14:textId="77777777" w:rsidR="00C665CC" w:rsidRPr="007F0EA1" w:rsidRDefault="00C665CC" w:rsidP="00C665CC">
            <w:pPr>
              <w:spacing w:line="276" w:lineRule="auto"/>
              <w:rPr>
                <w:color w:val="000000" w:themeColor="text1"/>
              </w:rPr>
            </w:pPr>
          </w:p>
        </w:tc>
      </w:tr>
    </w:tbl>
    <w:p w14:paraId="3FA931EB" w14:textId="64027C44" w:rsidR="00C665CC" w:rsidRPr="00113AC3" w:rsidRDefault="004F20BA" w:rsidP="00113AC3">
      <w:pPr>
        <w:tabs>
          <w:tab w:val="left" w:pos="1476"/>
        </w:tabs>
        <w:jc w:val="center"/>
        <w:rPr>
          <w:color w:val="000000" w:themeColor="text1"/>
        </w:rPr>
      </w:pPr>
      <w:r w:rsidRPr="00113AC3">
        <w:rPr>
          <w:color w:val="000000" w:themeColor="text1"/>
        </w:rPr>
        <w:t xml:space="preserve">Sunday Worship at 2 PM in the main sanctuary. </w:t>
      </w:r>
      <w:r w:rsidR="00113AC3">
        <w:rPr>
          <w:color w:val="000000" w:themeColor="text1"/>
        </w:rPr>
        <w:t xml:space="preserve">              </w:t>
      </w:r>
      <w:r w:rsidR="00C665CC" w:rsidRPr="00113AC3">
        <w:rPr>
          <w:color w:val="000000" w:themeColor="text1"/>
        </w:rPr>
        <w:t>260 Walnut Avenue Walnut Creek, CA 94598</w:t>
      </w:r>
    </w:p>
    <w:p w14:paraId="58ECCD80" w14:textId="77777777" w:rsidR="00C665CC" w:rsidRPr="007F0EA1" w:rsidRDefault="00C665CC">
      <w:pPr>
        <w:rPr>
          <w:color w:val="000000" w:themeColor="text1"/>
        </w:rPr>
      </w:pPr>
    </w:p>
    <w:p w14:paraId="0F948C22" w14:textId="77777777" w:rsidR="00C665CC" w:rsidRPr="007F0EA1" w:rsidRDefault="00C665CC">
      <w:pPr>
        <w:rPr>
          <w:b/>
          <w:color w:val="000000" w:themeColor="text1"/>
        </w:rPr>
      </w:pPr>
      <w:r w:rsidRPr="007F0EA1">
        <w:rPr>
          <w:b/>
          <w:color w:val="000000" w:themeColor="text1"/>
          <w:sz w:val="68"/>
        </w:rPr>
        <w:t>Aletheia Ministries</w:t>
      </w:r>
    </w:p>
    <w:p w14:paraId="07386641" w14:textId="2EC8FBE1" w:rsidR="00FF74C9" w:rsidRPr="007F0EA1" w:rsidRDefault="00C665CC" w:rsidP="007F0EA1">
      <w:pPr>
        <w:jc w:val="center"/>
        <w:rPr>
          <w:i/>
          <w:color w:val="000000" w:themeColor="text1"/>
          <w:sz w:val="32"/>
          <w:szCs w:val="32"/>
        </w:rPr>
      </w:pPr>
      <w:r w:rsidRPr="007F0EA1">
        <w:rPr>
          <w:i/>
          <w:color w:val="000000" w:themeColor="text1"/>
          <w:sz w:val="32"/>
          <w:szCs w:val="32"/>
        </w:rPr>
        <w:t>Open hearts. Open minds. Open doors.</w:t>
      </w:r>
    </w:p>
    <w:p w14:paraId="6F6FE56F" w14:textId="77777777" w:rsidR="00C665CC" w:rsidRPr="007F0EA1" w:rsidRDefault="00C549DF" w:rsidP="00FF74C9">
      <w:pPr>
        <w:jc w:val="center"/>
        <w:rPr>
          <w:color w:val="000000" w:themeColor="text1"/>
        </w:rPr>
      </w:pPr>
      <w:r w:rsidRPr="007F0EA1">
        <w:rPr>
          <w:color w:val="000000" w:themeColor="text1"/>
          <w:sz w:val="110"/>
        </w:rPr>
        <w:t>WELCOME!</w:t>
      </w:r>
    </w:p>
    <w:p w14:paraId="32C1D780" w14:textId="48A94377" w:rsidR="00C665CC" w:rsidRPr="007F0EA1" w:rsidRDefault="009F4F49" w:rsidP="00FF74C9">
      <w:pPr>
        <w:jc w:val="center"/>
        <w:rPr>
          <w:color w:val="000000" w:themeColor="text1"/>
          <w:sz w:val="32"/>
          <w:szCs w:val="32"/>
        </w:rPr>
      </w:pPr>
      <w:r>
        <w:rPr>
          <w:color w:val="000000" w:themeColor="text1"/>
          <w:sz w:val="32"/>
          <w:szCs w:val="32"/>
        </w:rPr>
        <w:t>Issue 4</w:t>
      </w:r>
      <w:r w:rsidR="008A2086" w:rsidRPr="007F0EA1">
        <w:rPr>
          <w:color w:val="000000" w:themeColor="text1"/>
          <w:sz w:val="32"/>
          <w:szCs w:val="32"/>
        </w:rPr>
        <w:t xml:space="preserve">, </w:t>
      </w:r>
      <w:r>
        <w:rPr>
          <w:color w:val="000000" w:themeColor="text1"/>
          <w:sz w:val="32"/>
          <w:szCs w:val="32"/>
        </w:rPr>
        <w:t>May 11</w:t>
      </w:r>
      <w:r w:rsidR="00C665CC" w:rsidRPr="007F0EA1">
        <w:rPr>
          <w:color w:val="000000" w:themeColor="text1"/>
          <w:sz w:val="32"/>
          <w:szCs w:val="32"/>
        </w:rPr>
        <w:t>, 2014</w:t>
      </w:r>
    </w:p>
    <w:p w14:paraId="5B4D3D1B" w14:textId="456D1904" w:rsidR="007F0EA1" w:rsidRDefault="007F0EA1">
      <w:pPr>
        <w:rPr>
          <w:color w:val="000000" w:themeColor="text1"/>
        </w:rPr>
      </w:pPr>
      <w:r>
        <w:rPr>
          <w:color w:val="000000" w:themeColor="text1"/>
        </w:rPr>
        <w:t xml:space="preserve">                   </w:t>
      </w:r>
      <w:r w:rsidR="00113AC3">
        <w:rPr>
          <w:rFonts w:eastAsia="Times New Roman" w:cs="Times New Roman"/>
          <w:noProof/>
          <w:lang w:eastAsia="en-US"/>
        </w:rPr>
        <w:drawing>
          <wp:inline distT="0" distB="0" distL="0" distR="0" wp14:anchorId="05658A18" wp14:editId="236F73D1">
            <wp:extent cx="4023047" cy="1902374"/>
            <wp:effectExtent l="0" t="0" r="0" b="3175"/>
            <wp:docPr id="3" name="Picture 3" descr="https://scontent-b-sjc.xx.fbcdn.net/hphotos-prn2/t1.0-9/10172817_771635434588_50611599614392492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sjc.xx.fbcdn.net/hphotos-prn2/t1.0-9/10172817_771635434588_506115996143924920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460" cy="1903042"/>
                    </a:xfrm>
                    <a:prstGeom prst="rect">
                      <a:avLst/>
                    </a:prstGeom>
                    <a:noFill/>
                    <a:ln>
                      <a:noFill/>
                    </a:ln>
                  </pic:spPr>
                </pic:pic>
              </a:graphicData>
            </a:graphic>
          </wp:inline>
        </w:drawing>
      </w:r>
    </w:p>
    <w:p w14:paraId="6F73A7EC" w14:textId="06FD7B3A" w:rsidR="007F0EA1" w:rsidRPr="007F0EA1" w:rsidRDefault="00113AC3" w:rsidP="007F0EA1">
      <w:pPr>
        <w:ind w:left="1440" w:firstLine="720"/>
        <w:rPr>
          <w:color w:val="000000" w:themeColor="text1"/>
        </w:rPr>
      </w:pPr>
      <w:r>
        <w:rPr>
          <w:color w:val="000000" w:themeColor="text1"/>
        </w:rPr>
        <w:t xml:space="preserve">                  </w:t>
      </w:r>
      <w:r w:rsidR="007F0EA1">
        <w:rPr>
          <w:color w:val="000000" w:themeColor="text1"/>
        </w:rPr>
        <w:t xml:space="preserve">                       </w:t>
      </w:r>
    </w:p>
    <w:tbl>
      <w:tblPr>
        <w:tblW w:w="0" w:type="auto"/>
        <w:tblLayout w:type="fixed"/>
        <w:tblLook w:val="04A0" w:firstRow="1" w:lastRow="0" w:firstColumn="1" w:lastColumn="0" w:noHBand="0" w:noVBand="1"/>
      </w:tblPr>
      <w:tblGrid>
        <w:gridCol w:w="6480"/>
        <w:gridCol w:w="720"/>
        <w:gridCol w:w="720"/>
        <w:gridCol w:w="6480"/>
      </w:tblGrid>
      <w:tr w:rsidR="00F21FF2" w:rsidRPr="007F0EA1" w14:paraId="4BDC7840" w14:textId="77777777" w:rsidTr="00B71275">
        <w:trPr>
          <w:trHeight w:hRule="exact" w:val="10899"/>
        </w:trPr>
        <w:tc>
          <w:tcPr>
            <w:tcW w:w="6480" w:type="dxa"/>
          </w:tcPr>
          <w:p w14:paraId="5BD81B33" w14:textId="429B6CD8" w:rsidR="00B71275" w:rsidRDefault="00F50E97" w:rsidP="00B71275">
            <w:pPr>
              <w:pStyle w:val="Names"/>
              <w:rPr>
                <w:color w:val="000000" w:themeColor="text1"/>
                <w:sz w:val="14"/>
              </w:rPr>
            </w:pPr>
            <w:r w:rsidRPr="007F0EA1">
              <w:rPr>
                <w:rStyle w:val="Strong"/>
                <w:sz w:val="14"/>
              </w:rPr>
              <w:lastRenderedPageBreak/>
              <w:t>Aletheia Ministries</w:t>
            </w:r>
            <w:r w:rsidR="009F4F49">
              <w:rPr>
                <w:color w:val="000000" w:themeColor="text1"/>
                <w:sz w:val="14"/>
              </w:rPr>
              <w:tab/>
              <w:t>Issue 4: May 11</w:t>
            </w:r>
            <w:r w:rsidRPr="007F0EA1">
              <w:rPr>
                <w:color w:val="000000" w:themeColor="text1"/>
                <w:sz w:val="14"/>
              </w:rPr>
              <w:t>, 2014</w:t>
            </w:r>
          </w:p>
          <w:p w14:paraId="7F11C941" w14:textId="77777777" w:rsidR="00B71275" w:rsidRPr="00B71275" w:rsidRDefault="00B71275" w:rsidP="00B71275">
            <w:pPr>
              <w:pStyle w:val="Names"/>
              <w:rPr>
                <w:rStyle w:val="Strong"/>
                <w:b w:val="0"/>
                <w:bCs w:val="0"/>
                <w:sz w:val="14"/>
              </w:rPr>
            </w:pPr>
          </w:p>
          <w:p w14:paraId="0C986905" w14:textId="16800715" w:rsidR="00B71275" w:rsidRPr="00E46B64" w:rsidRDefault="00B71275" w:rsidP="00B71275">
            <w:pPr>
              <w:pStyle w:val="Names"/>
              <w:spacing w:line="480" w:lineRule="auto"/>
              <w:jc w:val="center"/>
              <w:rPr>
                <w:rStyle w:val="Strong"/>
                <w:i/>
                <w:u w:val="single"/>
              </w:rPr>
            </w:pPr>
            <w:r w:rsidRPr="00E46B64">
              <w:rPr>
                <w:rStyle w:val="Strong"/>
                <w:u w:val="single"/>
              </w:rPr>
              <w:t>Gather</w:t>
            </w:r>
          </w:p>
          <w:p w14:paraId="62943F54" w14:textId="6C4E6EED" w:rsidR="00BC18B8" w:rsidRDefault="00C549DF" w:rsidP="00B71275">
            <w:pPr>
              <w:pStyle w:val="Names"/>
              <w:spacing w:line="480" w:lineRule="auto"/>
              <w:rPr>
                <w:color w:val="000000" w:themeColor="text1"/>
              </w:rPr>
            </w:pPr>
            <w:r w:rsidRPr="007F0EA1">
              <w:rPr>
                <w:rStyle w:val="Strong"/>
              </w:rPr>
              <w:t>Praise</w:t>
            </w:r>
            <w:r w:rsidR="00F9620E" w:rsidRPr="007F0EA1">
              <w:rPr>
                <w:color w:val="000000" w:themeColor="text1"/>
              </w:rPr>
              <w:tab/>
            </w:r>
            <w:r w:rsidRPr="007F0EA1">
              <w:rPr>
                <w:color w:val="000000" w:themeColor="text1"/>
              </w:rPr>
              <w:t>Praise Team</w:t>
            </w:r>
          </w:p>
          <w:p w14:paraId="63960A38" w14:textId="7E1B863F" w:rsidR="00B71275" w:rsidRPr="00E46B64" w:rsidRDefault="00B71275" w:rsidP="00B71275">
            <w:pPr>
              <w:pStyle w:val="Names"/>
              <w:spacing w:line="480" w:lineRule="auto"/>
              <w:jc w:val="center"/>
              <w:rPr>
                <w:color w:val="000000" w:themeColor="text1"/>
                <w:u w:val="single"/>
              </w:rPr>
            </w:pPr>
            <w:r w:rsidRPr="00E46B64">
              <w:rPr>
                <w:b/>
                <w:color w:val="000000" w:themeColor="text1"/>
                <w:u w:val="single"/>
              </w:rPr>
              <w:t>Word</w:t>
            </w:r>
          </w:p>
          <w:p w14:paraId="3715448C" w14:textId="7941FEA2" w:rsidR="00E46B64" w:rsidRDefault="00DF32ED" w:rsidP="00BC18B8">
            <w:pPr>
              <w:pStyle w:val="Names"/>
              <w:spacing w:line="480" w:lineRule="auto"/>
              <w:rPr>
                <w:color w:val="000000" w:themeColor="text1"/>
              </w:rPr>
            </w:pPr>
            <w:r w:rsidRPr="007F0EA1">
              <w:rPr>
                <w:b/>
                <w:color w:val="000000" w:themeColor="text1"/>
              </w:rPr>
              <w:t xml:space="preserve">A Reading From </w:t>
            </w:r>
            <w:r w:rsidR="006B7E78">
              <w:rPr>
                <w:b/>
                <w:color w:val="000000" w:themeColor="text1"/>
              </w:rPr>
              <w:t>Acts 2:42-47</w:t>
            </w:r>
            <w:r w:rsidRPr="007F0EA1">
              <w:rPr>
                <w:color w:val="000000" w:themeColor="text1"/>
              </w:rPr>
              <w:tab/>
            </w:r>
            <w:r w:rsidR="00FC7D4E">
              <w:rPr>
                <w:color w:val="000000" w:themeColor="text1"/>
              </w:rPr>
              <w:t>Chris</w:t>
            </w:r>
            <w:bookmarkStart w:id="0" w:name="_GoBack"/>
            <w:bookmarkEnd w:id="0"/>
          </w:p>
          <w:p w14:paraId="2FFB663D" w14:textId="185136F4"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6B7E78">
              <w:rPr>
                <w:color w:val="000000" w:themeColor="text1"/>
              </w:rPr>
              <w:t>assage for today is Acts 2:42-47</w:t>
            </w:r>
          </w:p>
          <w:p w14:paraId="76A4C011" w14:textId="77181B09" w:rsidR="00BC18B8" w:rsidRDefault="00BA7FDC" w:rsidP="00BC18B8">
            <w:pPr>
              <w:pStyle w:val="Names"/>
              <w:spacing w:line="480" w:lineRule="auto"/>
              <w:jc w:val="center"/>
              <w:rPr>
                <w:i/>
                <w:color w:val="000000" w:themeColor="text1"/>
              </w:rPr>
            </w:pPr>
            <w:r>
              <w:rPr>
                <w:color w:val="000000" w:themeColor="text1"/>
              </w:rPr>
              <w:t>(Please see the attachment</w:t>
            </w:r>
            <w:r w:rsidR="00BC18B8">
              <w:rPr>
                <w:color w:val="000000" w:themeColor="text1"/>
              </w:rPr>
              <w:t>)</w:t>
            </w:r>
          </w:p>
          <w:p w14:paraId="2CE110A9" w14:textId="77777777"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45F39330" w14:textId="037FDD60" w:rsidR="00E46B64" w:rsidRPr="00BA7FDC" w:rsidRDefault="00BC18B8" w:rsidP="00BC18B8">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81114A5" w14:textId="3B724000" w:rsidR="00BC18B8" w:rsidRDefault="00BC18B8" w:rsidP="00BC18B8">
            <w:pPr>
              <w:pStyle w:val="Names"/>
              <w:spacing w:line="480" w:lineRule="auto"/>
              <w:rPr>
                <w:color w:val="000000" w:themeColor="text1"/>
              </w:rPr>
            </w:pPr>
            <w:r w:rsidRPr="007F0EA1">
              <w:rPr>
                <w:b/>
                <w:color w:val="000000" w:themeColor="text1"/>
              </w:rPr>
              <w:t>The Message</w:t>
            </w:r>
            <w:r w:rsidRPr="007F0EA1">
              <w:rPr>
                <w:color w:val="000000" w:themeColor="text1"/>
              </w:rPr>
              <w:tab/>
              <w:t xml:space="preserve">Pastor </w:t>
            </w:r>
            <w:r w:rsidR="001C0C15">
              <w:rPr>
                <w:color w:val="000000" w:themeColor="text1"/>
              </w:rPr>
              <w:t>Paul</w:t>
            </w:r>
          </w:p>
          <w:p w14:paraId="2676326E" w14:textId="0B140DC6" w:rsidR="00E46B64" w:rsidRDefault="00BA7FDC" w:rsidP="00BC18B8">
            <w:pPr>
              <w:pStyle w:val="Names"/>
              <w:spacing w:line="480" w:lineRule="auto"/>
              <w:rPr>
                <w:color w:val="000000" w:themeColor="text1"/>
              </w:rPr>
            </w:pPr>
            <w:r>
              <w:rPr>
                <w:color w:val="000000" w:themeColor="text1"/>
              </w:rPr>
              <w:t xml:space="preserve">         </w:t>
            </w:r>
            <w:r w:rsidR="00611148">
              <w:rPr>
                <w:color w:val="000000" w:themeColor="text1"/>
              </w:rPr>
              <w:t xml:space="preserve">                        </w:t>
            </w:r>
            <w:r>
              <w:rPr>
                <w:color w:val="000000" w:themeColor="text1"/>
              </w:rPr>
              <w:t xml:space="preserve">  </w:t>
            </w:r>
            <w:r w:rsidR="0009060C">
              <w:rPr>
                <w:rFonts w:eastAsia="Times New Roman"/>
                <w:noProof/>
                <w:lang w:eastAsia="en-US"/>
              </w:rPr>
              <w:drawing>
                <wp:inline distT="0" distB="0" distL="0" distR="0" wp14:anchorId="2EF827F2" wp14:editId="700D5889">
                  <wp:extent cx="2435024" cy="2531110"/>
                  <wp:effectExtent l="0" t="0" r="3810" b="8890"/>
                  <wp:docPr id="2" name="yui_3_5_1_5_1399480480253_769" descr="http://www.publiblanes.net/fondos/dibus/b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399480480253_769" descr="http://www.publiblanes.net/fondos/dibus/b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328" cy="2532465"/>
                          </a:xfrm>
                          <a:prstGeom prst="rect">
                            <a:avLst/>
                          </a:prstGeom>
                          <a:noFill/>
                          <a:ln>
                            <a:noFill/>
                          </a:ln>
                        </pic:spPr>
                      </pic:pic>
                    </a:graphicData>
                  </a:graphic>
                </wp:inline>
              </w:drawing>
            </w:r>
            <w:r>
              <w:rPr>
                <w:color w:val="000000" w:themeColor="text1"/>
              </w:rPr>
              <w:t xml:space="preserve">      </w:t>
            </w:r>
          </w:p>
          <w:p w14:paraId="4C2225F9" w14:textId="76AD228E" w:rsidR="00BA7FDC" w:rsidRDefault="00BA7FDC" w:rsidP="00BA7FDC">
            <w:pPr>
              <w:pStyle w:val="Names"/>
              <w:spacing w:line="480" w:lineRule="auto"/>
              <w:rPr>
                <w:color w:val="000000" w:themeColor="text1"/>
              </w:rPr>
            </w:pPr>
            <w:r>
              <w:rPr>
                <w:color w:val="000000" w:themeColor="text1"/>
              </w:rPr>
              <w:t xml:space="preserve">                            </w:t>
            </w:r>
            <w:r w:rsidR="00A30006">
              <w:rPr>
                <w:color w:val="000000" w:themeColor="text1"/>
              </w:rPr>
              <w:t xml:space="preserve">      </w:t>
            </w:r>
            <w:r w:rsidR="00C325DF">
              <w:rPr>
                <w:color w:val="000000" w:themeColor="text1"/>
              </w:rPr>
              <w:t xml:space="preserve">   </w:t>
            </w:r>
            <w:r w:rsidR="00611148">
              <w:rPr>
                <w:color w:val="000000" w:themeColor="text1"/>
              </w:rPr>
              <w:t xml:space="preserve"> BART Encounter</w:t>
            </w:r>
          </w:p>
          <w:p w14:paraId="43E91ACA" w14:textId="1F885E8F" w:rsidR="00E57D2F" w:rsidRPr="007F0EA1" w:rsidRDefault="00E57D2F" w:rsidP="00BC18B8">
            <w:pPr>
              <w:spacing w:before="100" w:beforeAutospacing="1" w:after="100" w:afterAutospacing="1" w:line="240" w:lineRule="auto"/>
              <w:rPr>
                <w:rFonts w:cs="Times New Roman"/>
                <w:color w:val="000000" w:themeColor="text1"/>
                <w:sz w:val="20"/>
                <w:szCs w:val="20"/>
              </w:rPr>
            </w:pPr>
          </w:p>
        </w:tc>
        <w:tc>
          <w:tcPr>
            <w:tcW w:w="720" w:type="dxa"/>
          </w:tcPr>
          <w:p w14:paraId="60B59F88" w14:textId="77777777" w:rsidR="00F21FF2" w:rsidRPr="007F0EA1" w:rsidRDefault="00F21FF2">
            <w:pPr>
              <w:rPr>
                <w:color w:val="000000" w:themeColor="text1"/>
              </w:rPr>
            </w:pPr>
          </w:p>
        </w:tc>
        <w:tc>
          <w:tcPr>
            <w:tcW w:w="720" w:type="dxa"/>
          </w:tcPr>
          <w:p w14:paraId="0F2295D6" w14:textId="77777777" w:rsidR="00F21FF2" w:rsidRPr="007F0EA1" w:rsidRDefault="00F21FF2">
            <w:pPr>
              <w:rPr>
                <w:color w:val="000000" w:themeColor="text1"/>
              </w:rPr>
            </w:pPr>
          </w:p>
          <w:p w14:paraId="32B610AE" w14:textId="77777777" w:rsidR="008A2086" w:rsidRPr="007F0EA1" w:rsidRDefault="008A2086">
            <w:pPr>
              <w:rPr>
                <w:color w:val="000000" w:themeColor="text1"/>
              </w:rPr>
            </w:pPr>
          </w:p>
        </w:tc>
        <w:tc>
          <w:tcPr>
            <w:tcW w:w="6480" w:type="dxa"/>
          </w:tcPr>
          <w:p w14:paraId="76811991" w14:textId="4047C1E7" w:rsidR="00F50E97" w:rsidRPr="007F0EA1" w:rsidRDefault="00F50E97" w:rsidP="000E0653">
            <w:pPr>
              <w:pStyle w:val="Names"/>
              <w:rPr>
                <w:color w:val="000000" w:themeColor="text1"/>
                <w:sz w:val="14"/>
              </w:rPr>
            </w:pPr>
            <w:r w:rsidRPr="007F0EA1">
              <w:rPr>
                <w:rStyle w:val="Strong"/>
                <w:sz w:val="14"/>
              </w:rPr>
              <w:t>Aletheia Ministries</w:t>
            </w:r>
            <w:r w:rsidR="009F4F49">
              <w:rPr>
                <w:color w:val="000000" w:themeColor="text1"/>
                <w:sz w:val="14"/>
              </w:rPr>
              <w:tab/>
              <w:t>Issue 4: May 11</w:t>
            </w:r>
            <w:r w:rsidRPr="007F0EA1">
              <w:rPr>
                <w:color w:val="000000" w:themeColor="text1"/>
                <w:sz w:val="14"/>
              </w:rPr>
              <w:t>, 2014</w:t>
            </w:r>
          </w:p>
          <w:p w14:paraId="64CC3611" w14:textId="77777777" w:rsidR="00C70D64" w:rsidRDefault="00C70D64" w:rsidP="000E0653">
            <w:pPr>
              <w:pStyle w:val="Names"/>
              <w:rPr>
                <w:color w:val="000000" w:themeColor="text1"/>
                <w:sz w:val="14"/>
              </w:rPr>
            </w:pPr>
          </w:p>
          <w:p w14:paraId="5B585218" w14:textId="7DB8D6CC" w:rsidR="00E46B64" w:rsidRPr="00E46B64" w:rsidRDefault="00E46B64" w:rsidP="00E46B64">
            <w:pPr>
              <w:pStyle w:val="Names"/>
              <w:jc w:val="center"/>
              <w:rPr>
                <w:b/>
                <w:i/>
                <w:color w:val="000000" w:themeColor="text1"/>
                <w:u w:val="single"/>
              </w:rPr>
            </w:pPr>
            <w:r w:rsidRPr="00E46B64">
              <w:rPr>
                <w:b/>
                <w:color w:val="000000" w:themeColor="text1"/>
                <w:u w:val="single"/>
              </w:rPr>
              <w:t>Confession</w:t>
            </w:r>
          </w:p>
          <w:p w14:paraId="6652489F" w14:textId="77777777" w:rsidR="00E46B64" w:rsidRDefault="00E46B64" w:rsidP="000E0653">
            <w:pPr>
              <w:pStyle w:val="Names"/>
              <w:rPr>
                <w:color w:val="000000" w:themeColor="text1"/>
                <w:sz w:val="14"/>
              </w:rPr>
            </w:pPr>
          </w:p>
          <w:p w14:paraId="41901231" w14:textId="77777777" w:rsidR="00E46B64" w:rsidRDefault="00E46B64" w:rsidP="00E46B64">
            <w:pPr>
              <w:pStyle w:val="Names"/>
              <w:rPr>
                <w:color w:val="000000" w:themeColor="text1"/>
              </w:rPr>
            </w:pPr>
            <w:r>
              <w:rPr>
                <w:rStyle w:val="Strong"/>
              </w:rPr>
              <w:t>The Apostle’s</w:t>
            </w:r>
            <w:r w:rsidRPr="007F0EA1">
              <w:rPr>
                <w:rStyle w:val="Strong"/>
              </w:rPr>
              <w:t xml:space="preserve"> Creed</w:t>
            </w:r>
            <w:r w:rsidRPr="007F0EA1">
              <w:rPr>
                <w:color w:val="000000" w:themeColor="text1"/>
              </w:rPr>
              <w:tab/>
              <w:t>Everyone</w:t>
            </w:r>
          </w:p>
          <w:p w14:paraId="4F16C7E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3800BF0B" w14:textId="5905F11C"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0FADCAB6"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1946670F"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who</w:t>
            </w:r>
            <w:proofErr w:type="gramEnd"/>
            <w:r w:rsidRPr="00E46B64">
              <w:rPr>
                <w:rFonts w:ascii="Times" w:eastAsia="Times New Roman" w:hAnsi="Times" w:cs="Times New Roman"/>
                <w:color w:val="auto"/>
                <w:lang w:eastAsia="en-US"/>
              </w:rPr>
              <w:t xml:space="preserve"> was conceived by the Holy Spirit,</w:t>
            </w:r>
          </w:p>
          <w:p w14:paraId="3CEC741B"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born</w:t>
            </w:r>
            <w:proofErr w:type="gramEnd"/>
            <w:r w:rsidRPr="00E46B64">
              <w:rPr>
                <w:rFonts w:ascii="Times" w:eastAsia="Times New Roman" w:hAnsi="Times" w:cs="Times New Roman"/>
                <w:color w:val="auto"/>
                <w:lang w:eastAsia="en-US"/>
              </w:rPr>
              <w:t xml:space="preserve"> of the Virgin Mary,</w:t>
            </w:r>
          </w:p>
          <w:p w14:paraId="562EF87D"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suffered</w:t>
            </w:r>
            <w:proofErr w:type="gramEnd"/>
            <w:r w:rsidRPr="00E46B64">
              <w:rPr>
                <w:rFonts w:ascii="Times" w:eastAsia="Times New Roman" w:hAnsi="Times" w:cs="Times New Roman"/>
                <w:color w:val="auto"/>
                <w:lang w:eastAsia="en-US"/>
              </w:rPr>
              <w:t xml:space="preserve"> under Pontius Pilate,</w:t>
            </w:r>
          </w:p>
          <w:p w14:paraId="62FFB497"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was</w:t>
            </w:r>
            <w:proofErr w:type="gramEnd"/>
            <w:r w:rsidRPr="00E46B64">
              <w:rPr>
                <w:rFonts w:ascii="Times" w:eastAsia="Times New Roman" w:hAnsi="Times" w:cs="Times New Roman"/>
                <w:color w:val="auto"/>
                <w:lang w:eastAsia="en-US"/>
              </w:rPr>
              <w:t xml:space="preserve"> crucified, died, and was buried;</w:t>
            </w:r>
          </w:p>
          <w:p w14:paraId="06BFF540"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he</w:t>
            </w:r>
            <w:proofErr w:type="gramEnd"/>
            <w:r w:rsidRPr="00E46B64">
              <w:rPr>
                <w:rFonts w:ascii="Times" w:eastAsia="Times New Roman" w:hAnsi="Times" w:cs="Times New Roman"/>
                <w:color w:val="auto"/>
                <w:lang w:eastAsia="en-US"/>
              </w:rPr>
              <w:t xml:space="preserve"> descended into hell.</w:t>
            </w:r>
          </w:p>
          <w:p w14:paraId="0D305D6A"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137C51B9" w14:textId="0FFCB57F"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2357F21D" w14:textId="5804E759"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FEFF615"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he will come to judge the living and the dead.</w:t>
            </w:r>
          </w:p>
          <w:p w14:paraId="33C082A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7B605631"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holy catholic Church,</w:t>
            </w:r>
          </w:p>
          <w:p w14:paraId="39D791BC" w14:textId="09674F42"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communion of saints,</w:t>
            </w:r>
          </w:p>
          <w:p w14:paraId="1DFE9D8F"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forgiveness of sins,</w:t>
            </w:r>
          </w:p>
          <w:p w14:paraId="7C18D8E2"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resurrection of the body,</w:t>
            </w:r>
          </w:p>
          <w:p w14:paraId="60455900"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the life everlasting. Amen.</w:t>
            </w:r>
          </w:p>
          <w:p w14:paraId="45B2B919" w14:textId="77777777" w:rsidR="00BC18B8" w:rsidRDefault="00BC18B8" w:rsidP="000E0653">
            <w:pPr>
              <w:pStyle w:val="Names"/>
              <w:rPr>
                <w:color w:val="000000" w:themeColor="text1"/>
                <w:sz w:val="14"/>
              </w:rPr>
            </w:pPr>
          </w:p>
          <w:p w14:paraId="0CAE86EE" w14:textId="77777777" w:rsidR="00BC18B8" w:rsidRDefault="00BC18B8" w:rsidP="000E0653">
            <w:pPr>
              <w:pStyle w:val="Names"/>
              <w:rPr>
                <w:color w:val="000000" w:themeColor="text1"/>
                <w:sz w:val="14"/>
              </w:rPr>
            </w:pPr>
          </w:p>
          <w:p w14:paraId="6D965090" w14:textId="77777777" w:rsidR="00E46B64" w:rsidRPr="007F0EA1" w:rsidRDefault="00E46B64" w:rsidP="00E46B64">
            <w:pPr>
              <w:pStyle w:val="Names"/>
              <w:spacing w:line="480" w:lineRule="auto"/>
              <w:rPr>
                <w:color w:val="000000" w:themeColor="text1"/>
              </w:rPr>
            </w:pPr>
            <w:r w:rsidRPr="007F0EA1">
              <w:rPr>
                <w:rStyle w:val="Strong"/>
              </w:rPr>
              <w:t>Confession of Sins</w:t>
            </w:r>
            <w:r w:rsidRPr="007F0EA1">
              <w:rPr>
                <w:color w:val="000000" w:themeColor="text1"/>
              </w:rPr>
              <w:tab/>
              <w:t>Everyone</w:t>
            </w:r>
          </w:p>
          <w:p w14:paraId="147AF382" w14:textId="26F83EE2" w:rsidR="00F21FF2" w:rsidRPr="00E46B64" w:rsidRDefault="00E46B64" w:rsidP="00E46B64">
            <w:pPr>
              <w:pStyle w:val="Names"/>
              <w:rPr>
                <w:i/>
                <w:color w:val="000000" w:themeColor="text1"/>
              </w:rPr>
            </w:pP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 xml:space="preserve">We repent of the evil that enslaves us, the evil we have done, and the evil done on our behalf. Forgive, restore, and strengthen us through our Savior Jesus Christ that we may abide in your love and serve only your will. Amen. </w:t>
            </w:r>
          </w:p>
        </w:tc>
      </w:tr>
    </w:tbl>
    <w:p w14:paraId="356C5276" w14:textId="77777777" w:rsidR="009F4F49" w:rsidRDefault="009F4F49" w:rsidP="00BC18B8">
      <w:pPr>
        <w:pStyle w:val="Names"/>
        <w:rPr>
          <w:color w:val="000000" w:themeColor="text1"/>
          <w:u w:val="single"/>
        </w:rPr>
        <w:sectPr w:rsidR="009F4F49" w:rsidSect="00BE6849">
          <w:type w:val="continuous"/>
          <w:pgSz w:w="15840" w:h="12240" w:orient="landscape" w:code="1"/>
          <w:pgMar w:top="1080" w:right="720" w:bottom="720" w:left="720" w:header="720" w:footer="720" w:gutter="0"/>
          <w:cols w:space="1800"/>
          <w:docGrid w:linePitch="360"/>
        </w:sectPr>
      </w:pPr>
    </w:p>
    <w:p w14:paraId="6FAB045B" w14:textId="21E0446D" w:rsidR="00BC18B8" w:rsidRPr="00914609" w:rsidRDefault="006B7E78" w:rsidP="00BC18B8">
      <w:pPr>
        <w:pStyle w:val="Names"/>
        <w:rPr>
          <w:b/>
          <w:color w:val="000000" w:themeColor="text1"/>
          <w:u w:val="single"/>
        </w:rPr>
      </w:pPr>
      <w:r w:rsidRPr="00914609">
        <w:rPr>
          <w:b/>
          <w:color w:val="000000" w:themeColor="text1"/>
          <w:u w:val="single"/>
        </w:rPr>
        <w:t>Acts 2:42-47</w:t>
      </w:r>
      <w:r w:rsidR="00C325DF" w:rsidRPr="00914609">
        <w:rPr>
          <w:b/>
          <w:color w:val="000000" w:themeColor="text1"/>
        </w:rPr>
        <w:t xml:space="preserve">  </w:t>
      </w:r>
    </w:p>
    <w:p w14:paraId="24C6FD8E" w14:textId="77777777" w:rsidR="00407F80" w:rsidRPr="007F0EA1" w:rsidRDefault="00407F80" w:rsidP="00BC18B8">
      <w:pPr>
        <w:pStyle w:val="Names"/>
        <w:rPr>
          <w:color w:val="000000" w:themeColor="text1"/>
        </w:rPr>
      </w:pPr>
    </w:p>
    <w:p w14:paraId="67938B1F" w14:textId="009747C8" w:rsidR="006B7E78" w:rsidRPr="006B7E78" w:rsidRDefault="006B7E78" w:rsidP="006B7E78">
      <w:pPr>
        <w:spacing w:before="100" w:beforeAutospacing="1" w:after="100" w:afterAutospacing="1" w:line="240" w:lineRule="auto"/>
        <w:rPr>
          <w:rFonts w:ascii="Times" w:hAnsi="Times" w:cs="Times New Roman"/>
          <w:color w:val="auto"/>
          <w:lang w:eastAsia="en-US"/>
        </w:rPr>
      </w:pPr>
      <w:r w:rsidRPr="006B7E78">
        <w:rPr>
          <w:rFonts w:ascii="Times" w:hAnsi="Times" w:cs="Times New Roman"/>
          <w:color w:val="auto"/>
          <w:lang w:eastAsia="en-US"/>
        </w:rPr>
        <w:t>Those who had been baptized devoted themselves to the apostles' teaching and fellowship, to the breaking of bread and the prayers.</w:t>
      </w:r>
    </w:p>
    <w:p w14:paraId="224D0A77" w14:textId="77777777" w:rsidR="006B7E78" w:rsidRDefault="006B7E78" w:rsidP="006B7E78">
      <w:pPr>
        <w:spacing w:before="100" w:beforeAutospacing="1" w:after="100" w:afterAutospacing="1" w:line="240" w:lineRule="auto"/>
        <w:rPr>
          <w:rFonts w:ascii="Times" w:hAnsi="Times" w:cs="Times New Roman"/>
          <w:color w:val="auto"/>
          <w:lang w:eastAsia="en-US"/>
        </w:rPr>
      </w:pPr>
      <w:r w:rsidRPr="006B7E78">
        <w:rPr>
          <w:rFonts w:ascii="Times" w:hAnsi="Times" w:cs="Times New Roman"/>
          <w:color w:val="auto"/>
          <w:lang w:eastAsia="en-US"/>
        </w:rPr>
        <w:t xml:space="preserve">Awe came upon everyone, because </w:t>
      </w:r>
      <w:proofErr w:type="gramStart"/>
      <w:r w:rsidRPr="006B7E78">
        <w:rPr>
          <w:rFonts w:ascii="Times" w:hAnsi="Times" w:cs="Times New Roman"/>
          <w:color w:val="auto"/>
          <w:lang w:eastAsia="en-US"/>
        </w:rPr>
        <w:t>many wonders and signs were being done by the apostles</w:t>
      </w:r>
      <w:proofErr w:type="gramEnd"/>
      <w:r w:rsidRPr="006B7E78">
        <w:rPr>
          <w:rFonts w:ascii="Times" w:hAnsi="Times" w:cs="Times New Roman"/>
          <w:color w:val="auto"/>
          <w:lang w:eastAsia="en-US"/>
        </w:rPr>
        <w:t xml:space="preserve">. All who believed were together and had all things in common; they would sell their possessions and goods and distribute the proceeds to all, as any had need. Day by day, as they spent much time together in the temple, they broke bread at home and ate their food with glad and generous hearts, praising God and having the goodwill of all the people. And </w:t>
      </w:r>
      <w:proofErr w:type="gramStart"/>
      <w:r w:rsidRPr="006B7E78">
        <w:rPr>
          <w:rFonts w:ascii="Times" w:hAnsi="Times" w:cs="Times New Roman"/>
          <w:color w:val="auto"/>
          <w:lang w:eastAsia="en-US"/>
        </w:rPr>
        <w:t>day by day</w:t>
      </w:r>
      <w:proofErr w:type="gramEnd"/>
      <w:r w:rsidRPr="006B7E78">
        <w:rPr>
          <w:rFonts w:ascii="Times" w:hAnsi="Times" w:cs="Times New Roman"/>
          <w:color w:val="auto"/>
          <w:lang w:eastAsia="en-US"/>
        </w:rPr>
        <w:t xml:space="preserve"> the Lord added to their number those who were being saved.</w:t>
      </w:r>
    </w:p>
    <w:p w14:paraId="3A5A7BB1" w14:textId="77777777" w:rsidR="006B7E78" w:rsidRDefault="006B7E78" w:rsidP="006B7E78">
      <w:pPr>
        <w:spacing w:before="100" w:beforeAutospacing="1" w:after="100" w:afterAutospacing="1" w:line="240" w:lineRule="auto"/>
        <w:rPr>
          <w:rFonts w:ascii="Times" w:hAnsi="Times" w:cs="Times New Roman"/>
          <w:color w:val="auto"/>
          <w:lang w:eastAsia="en-US"/>
        </w:rPr>
      </w:pPr>
    </w:p>
    <w:p w14:paraId="3C480BC5" w14:textId="77777777" w:rsidR="006B7E78" w:rsidRDefault="006B7E78" w:rsidP="006B7E78">
      <w:pPr>
        <w:spacing w:before="100" w:beforeAutospacing="1" w:after="100" w:afterAutospacing="1" w:line="240" w:lineRule="auto"/>
        <w:rPr>
          <w:rFonts w:ascii="Times" w:hAnsi="Times" w:cs="Times New Roman"/>
          <w:color w:val="auto"/>
          <w:lang w:eastAsia="en-US"/>
        </w:rPr>
      </w:pPr>
    </w:p>
    <w:p w14:paraId="32F84F92" w14:textId="77777777" w:rsidR="006B7E78" w:rsidRDefault="006B7E78" w:rsidP="006B7E78">
      <w:pPr>
        <w:spacing w:before="100" w:beforeAutospacing="1" w:after="100" w:afterAutospacing="1" w:line="240" w:lineRule="auto"/>
        <w:rPr>
          <w:rFonts w:ascii="Times" w:hAnsi="Times" w:cs="Times New Roman"/>
          <w:color w:val="auto"/>
          <w:lang w:eastAsia="en-US"/>
        </w:rPr>
      </w:pPr>
    </w:p>
    <w:p w14:paraId="7B11670E" w14:textId="77777777" w:rsidR="006B7E78" w:rsidRDefault="006B7E78" w:rsidP="006B7E78">
      <w:pPr>
        <w:spacing w:before="100" w:beforeAutospacing="1" w:after="100" w:afterAutospacing="1" w:line="240" w:lineRule="auto"/>
        <w:rPr>
          <w:rFonts w:ascii="Times" w:hAnsi="Times" w:cs="Times New Roman"/>
          <w:color w:val="auto"/>
          <w:lang w:eastAsia="en-US"/>
        </w:rPr>
      </w:pPr>
    </w:p>
    <w:p w14:paraId="10C61310" w14:textId="77777777" w:rsidR="00914609" w:rsidRDefault="00914609" w:rsidP="006B7E78">
      <w:pPr>
        <w:spacing w:before="100" w:beforeAutospacing="1" w:after="100" w:afterAutospacing="1" w:line="240" w:lineRule="auto"/>
        <w:rPr>
          <w:rFonts w:ascii="Times" w:hAnsi="Times" w:cs="Times New Roman"/>
          <w:color w:val="auto"/>
          <w:lang w:eastAsia="en-US"/>
        </w:rPr>
      </w:pPr>
    </w:p>
    <w:p w14:paraId="19D612B9" w14:textId="77777777" w:rsidR="00914609" w:rsidRDefault="00914609" w:rsidP="006B7E78">
      <w:pPr>
        <w:spacing w:before="100" w:beforeAutospacing="1" w:after="100" w:afterAutospacing="1" w:line="240" w:lineRule="auto"/>
        <w:rPr>
          <w:rFonts w:ascii="Times" w:hAnsi="Times" w:cs="Times New Roman"/>
          <w:color w:val="auto"/>
          <w:lang w:eastAsia="en-US"/>
        </w:rPr>
      </w:pPr>
    </w:p>
    <w:p w14:paraId="449908BE" w14:textId="77777777" w:rsidR="00914609" w:rsidRDefault="00914609" w:rsidP="006B7E78">
      <w:pPr>
        <w:spacing w:before="100" w:beforeAutospacing="1" w:after="100" w:afterAutospacing="1" w:line="240" w:lineRule="auto"/>
        <w:rPr>
          <w:rFonts w:ascii="Times" w:hAnsi="Times" w:cs="Times New Roman"/>
          <w:color w:val="auto"/>
          <w:lang w:eastAsia="en-US"/>
        </w:rPr>
      </w:pPr>
    </w:p>
    <w:p w14:paraId="3DF12A14" w14:textId="77777777" w:rsidR="00914609" w:rsidRDefault="00914609" w:rsidP="006B7E78">
      <w:pPr>
        <w:spacing w:before="100" w:beforeAutospacing="1" w:after="100" w:afterAutospacing="1" w:line="240" w:lineRule="auto"/>
        <w:rPr>
          <w:rFonts w:ascii="Times" w:hAnsi="Times" w:cs="Times New Roman"/>
          <w:color w:val="auto"/>
          <w:lang w:eastAsia="en-US"/>
        </w:rPr>
      </w:pPr>
    </w:p>
    <w:p w14:paraId="67E81EED" w14:textId="77777777" w:rsidR="00914609" w:rsidRDefault="00914609" w:rsidP="006B7E78">
      <w:pPr>
        <w:spacing w:before="100" w:beforeAutospacing="1" w:after="100" w:afterAutospacing="1" w:line="240" w:lineRule="auto"/>
        <w:rPr>
          <w:rFonts w:ascii="Times" w:hAnsi="Times" w:cs="Times New Roman"/>
          <w:color w:val="auto"/>
          <w:lang w:eastAsia="en-US"/>
        </w:rPr>
      </w:pPr>
    </w:p>
    <w:p w14:paraId="4EF745E2" w14:textId="77777777" w:rsidR="00914609" w:rsidRDefault="00914609" w:rsidP="006B7E78">
      <w:pPr>
        <w:spacing w:before="100" w:beforeAutospacing="1" w:after="100" w:afterAutospacing="1" w:line="240" w:lineRule="auto"/>
        <w:rPr>
          <w:rFonts w:ascii="Times" w:hAnsi="Times" w:cs="Times New Roman"/>
          <w:color w:val="auto"/>
          <w:lang w:eastAsia="en-US"/>
        </w:rPr>
      </w:pPr>
    </w:p>
    <w:p w14:paraId="7F40DC7E" w14:textId="77777777" w:rsidR="00914609" w:rsidRPr="006B7E78" w:rsidRDefault="00914609" w:rsidP="006B7E78">
      <w:pPr>
        <w:spacing w:before="100" w:beforeAutospacing="1" w:after="100" w:afterAutospacing="1" w:line="240" w:lineRule="auto"/>
        <w:rPr>
          <w:rFonts w:ascii="Times" w:hAnsi="Times" w:cs="Times New Roman"/>
          <w:color w:val="auto"/>
          <w:lang w:eastAsia="en-US"/>
        </w:rPr>
      </w:pPr>
    </w:p>
    <w:p w14:paraId="076E228C" w14:textId="2CAB4306" w:rsidR="009F4F49"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u w:val="single"/>
        </w:rPr>
        <w:t>S</w:t>
      </w:r>
      <w:r w:rsidR="00411637" w:rsidRPr="00914609">
        <w:rPr>
          <w:rStyle w:val="Strong"/>
          <w:rFonts w:ascii="Times New Roman" w:hAnsi="Times New Roman" w:cs="Times New Roman"/>
          <w:u w:val="single"/>
        </w:rPr>
        <w:t>ermon Notes for Small Group Discussions</w:t>
      </w:r>
      <w:r w:rsidR="00411637" w:rsidRPr="00914609">
        <w:rPr>
          <w:rStyle w:val="Strong"/>
          <w:rFonts w:ascii="Times New Roman" w:hAnsi="Times New Roman" w:cs="Times New Roman"/>
          <w:b w:val="0"/>
        </w:rPr>
        <w:t xml:space="preserve">: </w:t>
      </w:r>
    </w:p>
    <w:p w14:paraId="27300C62" w14:textId="3295322D" w:rsidR="009F4F49" w:rsidRPr="00914609" w:rsidRDefault="008933B4" w:rsidP="009F4F49">
      <w:pPr>
        <w:rPr>
          <w:rStyle w:val="Strong"/>
          <w:rFonts w:ascii="Times New Roman" w:hAnsi="Times New Roman" w:cs="Times New Roman"/>
          <w:b w:val="0"/>
        </w:rPr>
      </w:pPr>
      <w:r>
        <w:rPr>
          <w:rStyle w:val="Strong"/>
          <w:rFonts w:ascii="Times New Roman" w:hAnsi="Times New Roman" w:cs="Times New Roman"/>
          <w:b w:val="0"/>
        </w:rPr>
        <w:t>*</w:t>
      </w:r>
      <w:r w:rsidR="006B7E78" w:rsidRPr="00914609">
        <w:rPr>
          <w:rStyle w:val="Strong"/>
          <w:rFonts w:ascii="Times New Roman" w:hAnsi="Times New Roman" w:cs="Times New Roman"/>
          <w:b w:val="0"/>
        </w:rPr>
        <w:t xml:space="preserve"> Three things that early churches had that made them successful. </w:t>
      </w:r>
    </w:p>
    <w:p w14:paraId="7519DEEC" w14:textId="50362665"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A. Worship-Gather</w:t>
      </w:r>
    </w:p>
    <w:p w14:paraId="0C2B3053" w14:textId="77777777"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 Where?</w:t>
      </w:r>
    </w:p>
    <w:p w14:paraId="30107D7D" w14:textId="6F92077D"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 xml:space="preserve">- Why?  </w:t>
      </w:r>
    </w:p>
    <w:p w14:paraId="4EB293E9" w14:textId="6B89056A" w:rsidR="006B7E78" w:rsidRPr="00914609" w:rsidRDefault="006B7E78" w:rsidP="009F4F49">
      <w:pPr>
        <w:rPr>
          <w:rStyle w:val="Strong"/>
          <w:rFonts w:ascii="Times New Roman" w:hAnsi="Times New Roman" w:cs="Times New Roman"/>
          <w:b w:val="0"/>
        </w:rPr>
      </w:pPr>
    </w:p>
    <w:p w14:paraId="551967B1" w14:textId="41E5F75E"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B. Discipleship</w:t>
      </w:r>
    </w:p>
    <w:p w14:paraId="2E4FAF69" w14:textId="719BFE11"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 xml:space="preserve">- How? </w:t>
      </w:r>
    </w:p>
    <w:p w14:paraId="420915F4" w14:textId="1A5C5519"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ab/>
        <w:t xml:space="preserve">1) </w:t>
      </w:r>
    </w:p>
    <w:p w14:paraId="086EB682" w14:textId="63395893"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ab/>
        <w:t>2)</w:t>
      </w:r>
    </w:p>
    <w:p w14:paraId="2A07FDF5" w14:textId="0FA671D4"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ab/>
        <w:t xml:space="preserve">3) </w:t>
      </w:r>
    </w:p>
    <w:p w14:paraId="3F294CE2" w14:textId="5FC0D745"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 xml:space="preserve">C. Wonders and Signs </w:t>
      </w:r>
    </w:p>
    <w:p w14:paraId="10386D2B" w14:textId="040F6B4E" w:rsidR="006B7E78"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b w:val="0"/>
        </w:rPr>
        <w:t xml:space="preserve">- How? </w:t>
      </w:r>
    </w:p>
    <w:p w14:paraId="7957D5ED" w14:textId="77777777" w:rsidR="009F4F49" w:rsidRPr="00914609" w:rsidRDefault="009F4F49" w:rsidP="009F4F49">
      <w:pPr>
        <w:rPr>
          <w:rStyle w:val="Strong"/>
          <w:rFonts w:ascii="Times New Roman" w:hAnsi="Times New Roman" w:cs="Times New Roman"/>
          <w:b w:val="0"/>
        </w:rPr>
      </w:pPr>
    </w:p>
    <w:p w14:paraId="0779F0BF" w14:textId="3F76C1B8" w:rsidR="009F4F49" w:rsidRPr="00914609" w:rsidRDefault="006B7E78" w:rsidP="009F4F49">
      <w:pPr>
        <w:pStyle w:val="Names"/>
        <w:rPr>
          <w:rStyle w:val="Strong"/>
          <w:b w:val="0"/>
        </w:rPr>
      </w:pPr>
      <w:r w:rsidRPr="00914609">
        <w:rPr>
          <w:rStyle w:val="Strong"/>
          <w:b w:val="0"/>
        </w:rPr>
        <w:t>Wha</w:t>
      </w:r>
      <w:r w:rsidR="001A41A9">
        <w:rPr>
          <w:rStyle w:val="Strong"/>
          <w:b w:val="0"/>
        </w:rPr>
        <w:t>t should we, as a church,</w:t>
      </w:r>
      <w:r w:rsidRPr="00914609">
        <w:rPr>
          <w:rStyle w:val="Strong"/>
          <w:b w:val="0"/>
        </w:rPr>
        <w:t xml:space="preserve"> focus our energy? </w:t>
      </w:r>
    </w:p>
    <w:p w14:paraId="6C158901" w14:textId="77777777" w:rsidR="009F4F49" w:rsidRDefault="009F4F49" w:rsidP="009F4F49">
      <w:pPr>
        <w:pStyle w:val="Names"/>
        <w:rPr>
          <w:rStyle w:val="Strong"/>
          <w:b w:val="0"/>
        </w:rPr>
      </w:pPr>
    </w:p>
    <w:p w14:paraId="1135DF5B" w14:textId="20B2BFB7" w:rsidR="009F4F49" w:rsidRDefault="008933B4" w:rsidP="009F4F49">
      <w:pPr>
        <w:pStyle w:val="Names"/>
        <w:rPr>
          <w:rStyle w:val="Strong"/>
          <w:b w:val="0"/>
        </w:rPr>
      </w:pPr>
      <w:r>
        <w:rPr>
          <w:rStyle w:val="Strong"/>
          <w:b w:val="0"/>
        </w:rPr>
        <w:t xml:space="preserve">= </w:t>
      </w:r>
    </w:p>
    <w:p w14:paraId="5AC6606D" w14:textId="77777777" w:rsidR="009F4F49" w:rsidRDefault="009F4F49" w:rsidP="009F4F49">
      <w:pPr>
        <w:pStyle w:val="Names"/>
        <w:rPr>
          <w:rStyle w:val="Strong"/>
          <w:b w:val="0"/>
          <w:i/>
        </w:rPr>
      </w:pPr>
    </w:p>
    <w:p w14:paraId="6A08AB3D" w14:textId="3FC95C82" w:rsidR="00BC18B8" w:rsidRPr="00BC18B8" w:rsidRDefault="00BC18B8" w:rsidP="00BC18B8">
      <w:pPr>
        <w:pStyle w:val="Names"/>
        <w:rPr>
          <w:rStyle w:val="Strong"/>
          <w:b w:val="0"/>
          <w:i/>
        </w:rPr>
      </w:pPr>
      <w:r w:rsidRPr="00BC18B8">
        <w:rPr>
          <w:rStyle w:val="Strong"/>
          <w:b w:val="0"/>
        </w:rPr>
        <w:t xml:space="preserve"> </w:t>
      </w:r>
    </w:p>
    <w:p w14:paraId="63FE07AA" w14:textId="77777777" w:rsidR="00F21FF2" w:rsidRPr="007F0EA1" w:rsidRDefault="00F21FF2" w:rsidP="00FF74C9">
      <w:pPr>
        <w:rPr>
          <w:color w:val="000000" w:themeColor="text1"/>
        </w:rPr>
      </w:pPr>
    </w:p>
    <w:p w14:paraId="152B4542" w14:textId="77777777" w:rsidR="009F4F49" w:rsidRDefault="009F4F49" w:rsidP="00D44B36">
      <w:pPr>
        <w:pStyle w:val="Names"/>
        <w:jc w:val="center"/>
        <w:rPr>
          <w:b/>
          <w:color w:val="000000" w:themeColor="text1"/>
          <w:u w:val="single"/>
        </w:rPr>
        <w:sectPr w:rsidR="009F4F49" w:rsidSect="009F4F49">
          <w:type w:val="continuous"/>
          <w:pgSz w:w="15840" w:h="12240" w:orient="landscape" w:code="1"/>
          <w:pgMar w:top="1080" w:right="720" w:bottom="720" w:left="720" w:header="720" w:footer="720" w:gutter="0"/>
          <w:cols w:num="2" w:space="1800"/>
          <w:docGrid w:linePitch="360"/>
        </w:sectPr>
      </w:pPr>
    </w:p>
    <w:tbl>
      <w:tblPr>
        <w:tblpPr w:leftFromText="180" w:rightFromText="180" w:vertAnchor="text" w:tblpY="1"/>
        <w:tblOverlap w:val="never"/>
        <w:tblW w:w="0" w:type="auto"/>
        <w:tblLayout w:type="fixed"/>
        <w:tblLook w:val="04A0" w:firstRow="1" w:lastRow="0" w:firstColumn="1" w:lastColumn="0" w:noHBand="0" w:noVBand="1"/>
      </w:tblPr>
      <w:tblGrid>
        <w:gridCol w:w="6480"/>
        <w:gridCol w:w="720"/>
      </w:tblGrid>
      <w:tr w:rsidR="00407F80" w:rsidRPr="007F0EA1" w14:paraId="2815E989" w14:textId="77777777" w:rsidTr="00D44B36">
        <w:trPr>
          <w:trHeight w:hRule="exact" w:val="10080"/>
        </w:trPr>
        <w:tc>
          <w:tcPr>
            <w:tcW w:w="6480" w:type="dxa"/>
          </w:tcPr>
          <w:p w14:paraId="445657BE" w14:textId="73E21EB5" w:rsidR="00407F80" w:rsidRPr="00BA7FDC" w:rsidRDefault="00407F80" w:rsidP="00D44B36">
            <w:pPr>
              <w:pStyle w:val="Names"/>
              <w:jc w:val="center"/>
              <w:rPr>
                <w:color w:val="000000" w:themeColor="text1"/>
                <w:u w:val="single"/>
              </w:rPr>
            </w:pPr>
            <w:r w:rsidRPr="00BA7FDC">
              <w:rPr>
                <w:b/>
                <w:color w:val="000000" w:themeColor="text1"/>
                <w:u w:val="single"/>
              </w:rPr>
              <w:t>Announcements</w:t>
            </w:r>
            <w:r w:rsidRPr="00BA7FDC">
              <w:rPr>
                <w:color w:val="000000" w:themeColor="text1"/>
                <w:u w:val="single"/>
              </w:rPr>
              <w:t>:</w:t>
            </w:r>
          </w:p>
          <w:p w14:paraId="3F70DA62" w14:textId="77777777" w:rsidR="00407F80" w:rsidRPr="00BA7FDC" w:rsidRDefault="00407F80" w:rsidP="00D44B36">
            <w:pPr>
              <w:pStyle w:val="Names"/>
              <w:rPr>
                <w:color w:val="000000" w:themeColor="text1"/>
              </w:rPr>
            </w:pPr>
          </w:p>
          <w:p w14:paraId="5696BA15" w14:textId="403DEC63" w:rsidR="00407F80" w:rsidRPr="00BA7FDC" w:rsidRDefault="00407F80" w:rsidP="00D44B36">
            <w:pPr>
              <w:pStyle w:val="Names"/>
              <w:rPr>
                <w:b/>
                <w:color w:val="000000" w:themeColor="text1"/>
              </w:rPr>
            </w:pPr>
            <w:r w:rsidRPr="00BA7FDC">
              <w:rPr>
                <w:b/>
                <w:color w:val="000000" w:themeColor="text1"/>
                <w:u w:val="single"/>
              </w:rPr>
              <w:t>Prayers</w:t>
            </w:r>
            <w:r w:rsidRPr="00BA7FDC">
              <w:rPr>
                <w:b/>
                <w:color w:val="000000" w:themeColor="text1"/>
              </w:rPr>
              <w:t>:</w:t>
            </w:r>
          </w:p>
          <w:p w14:paraId="5BF20290" w14:textId="22A534A3" w:rsidR="00407F80" w:rsidRPr="00BA7FDC" w:rsidRDefault="00407F80" w:rsidP="00D44B36">
            <w:pPr>
              <w:pStyle w:val="Names"/>
              <w:rPr>
                <w:i/>
                <w:color w:val="000000" w:themeColor="text1"/>
              </w:rPr>
            </w:pPr>
            <w:r w:rsidRPr="00BA7FDC">
              <w:rPr>
                <w:color w:val="000000" w:themeColor="text1"/>
              </w:rPr>
              <w:t xml:space="preserve">* </w:t>
            </w:r>
            <w:r w:rsidR="00914609">
              <w:rPr>
                <w:color w:val="000000" w:themeColor="text1"/>
              </w:rPr>
              <w:t xml:space="preserve">Abducted Nigerian girls </w:t>
            </w:r>
          </w:p>
          <w:p w14:paraId="09EBF8BF" w14:textId="253E8080" w:rsidR="00D44B36" w:rsidRPr="00BA7FDC" w:rsidRDefault="00D44B36" w:rsidP="00D44B36">
            <w:pPr>
              <w:pStyle w:val="Names"/>
              <w:rPr>
                <w:i/>
                <w:color w:val="000000" w:themeColor="text1"/>
              </w:rPr>
            </w:pPr>
            <w:r w:rsidRPr="00BA7FDC">
              <w:rPr>
                <w:color w:val="000000" w:themeColor="text1"/>
              </w:rPr>
              <w:t>* Peace in Ukraine</w:t>
            </w:r>
          </w:p>
          <w:p w14:paraId="168B454B" w14:textId="4EC04605" w:rsidR="00D44B36" w:rsidRPr="00BA7FDC" w:rsidRDefault="000A3E8F" w:rsidP="00D44B36">
            <w:pPr>
              <w:pStyle w:val="Names"/>
              <w:rPr>
                <w:i/>
                <w:color w:val="000000" w:themeColor="text1"/>
              </w:rPr>
            </w:pPr>
            <w:r>
              <w:rPr>
                <w:color w:val="000000" w:themeColor="text1"/>
              </w:rPr>
              <w:t xml:space="preserve">* </w:t>
            </w:r>
            <w:proofErr w:type="spellStart"/>
            <w:r>
              <w:rPr>
                <w:color w:val="000000" w:themeColor="text1"/>
              </w:rPr>
              <w:t>WonJun’s</w:t>
            </w:r>
            <w:proofErr w:type="spellEnd"/>
            <w:r>
              <w:rPr>
                <w:color w:val="000000" w:themeColor="text1"/>
              </w:rPr>
              <w:t xml:space="preserve"> health</w:t>
            </w:r>
            <w:r w:rsidR="00D44B36" w:rsidRPr="00BA7FDC">
              <w:rPr>
                <w:color w:val="000000" w:themeColor="text1"/>
              </w:rPr>
              <w:t xml:space="preserve"> </w:t>
            </w:r>
          </w:p>
          <w:p w14:paraId="18D55CC2" w14:textId="4C543507" w:rsidR="00D44B36" w:rsidRDefault="00D44B36" w:rsidP="00D44B36">
            <w:pPr>
              <w:pStyle w:val="Names"/>
              <w:rPr>
                <w:i/>
                <w:color w:val="000000" w:themeColor="text1"/>
              </w:rPr>
            </w:pPr>
            <w:r w:rsidRPr="00BA7FDC">
              <w:rPr>
                <w:color w:val="000000" w:themeColor="text1"/>
              </w:rPr>
              <w:t>* Drought in California</w:t>
            </w:r>
          </w:p>
          <w:p w14:paraId="5B892236" w14:textId="78C89E28" w:rsidR="00407F80" w:rsidRPr="009F4F49" w:rsidRDefault="009F4F49" w:rsidP="009F4F49">
            <w:pPr>
              <w:pStyle w:val="Names"/>
              <w:rPr>
                <w:color w:val="000000" w:themeColor="text1"/>
              </w:rPr>
            </w:pPr>
            <w:r>
              <w:rPr>
                <w:i/>
                <w:color w:val="000000" w:themeColor="text1"/>
              </w:rPr>
              <w:t xml:space="preserve">* </w:t>
            </w:r>
            <w:r w:rsidRPr="00411637">
              <w:rPr>
                <w:color w:val="000000" w:themeColor="text1"/>
              </w:rPr>
              <w:t>Rebekah’s mission trip from May 26 to June 20</w:t>
            </w:r>
            <w:r>
              <w:rPr>
                <w:i/>
                <w:color w:val="000000" w:themeColor="text1"/>
              </w:rPr>
              <w:t xml:space="preserve"> </w:t>
            </w:r>
          </w:p>
          <w:p w14:paraId="5AA1D927" w14:textId="0E148570" w:rsidR="00407F80" w:rsidRPr="00BA7FDC" w:rsidRDefault="00407F80" w:rsidP="00D44B36">
            <w:pPr>
              <w:spacing w:before="100" w:beforeAutospacing="1" w:after="100" w:afterAutospacing="1"/>
              <w:contextualSpacing/>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Celebrations</w:t>
            </w:r>
            <w:r w:rsidRPr="00BA7FDC">
              <w:rPr>
                <w:rFonts w:ascii="Times New Roman" w:hAnsi="Times New Roman" w:cs="Times New Roman"/>
                <w:b/>
                <w:i/>
                <w:color w:val="000000" w:themeColor="text1"/>
              </w:rPr>
              <w:t xml:space="preserve">: </w:t>
            </w:r>
          </w:p>
          <w:p w14:paraId="5A7B7911"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p>
          <w:p w14:paraId="4DE07550" w14:textId="54B33113"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 </w:t>
            </w:r>
            <w:r w:rsidR="0037497E" w:rsidRPr="00BA7FDC">
              <w:rPr>
                <w:rStyle w:val="PlaceholderText"/>
                <w:rFonts w:ascii="Times New Roman" w:hAnsi="Times New Roman" w:cs="Times New Roman"/>
                <w:color w:val="000000" w:themeColor="text1"/>
              </w:rPr>
              <w:t xml:space="preserve"> Aaron Ting (15)</w:t>
            </w:r>
            <w:r w:rsidR="0037497E">
              <w:rPr>
                <w:rStyle w:val="PlaceholderText"/>
                <w:rFonts w:ascii="Times New Roman" w:hAnsi="Times New Roman" w:cs="Times New Roman"/>
                <w:color w:val="000000" w:themeColor="text1"/>
              </w:rPr>
              <w:t xml:space="preserve">; </w:t>
            </w:r>
            <w:r w:rsidR="0037497E" w:rsidRPr="00BA7FDC">
              <w:rPr>
                <w:rStyle w:val="PlaceholderText"/>
                <w:rFonts w:ascii="Times New Roman" w:hAnsi="Times New Roman" w:cs="Times New Roman"/>
                <w:color w:val="000000" w:themeColor="text1"/>
              </w:rPr>
              <w:t>Jason (19)</w:t>
            </w:r>
            <w:proofErr w:type="gramStart"/>
            <w:r w:rsidR="0037497E">
              <w:rPr>
                <w:rStyle w:val="PlaceholderText"/>
                <w:rFonts w:ascii="Times New Roman" w:hAnsi="Times New Roman" w:cs="Times New Roman"/>
                <w:color w:val="000000" w:themeColor="text1"/>
              </w:rPr>
              <w:t xml:space="preserve">; </w:t>
            </w:r>
            <w:r w:rsidR="0037497E" w:rsidRPr="00BA7FDC">
              <w:rPr>
                <w:rStyle w:val="PlaceholderText"/>
                <w:rFonts w:ascii="Times New Roman" w:hAnsi="Times New Roman" w:cs="Times New Roman"/>
                <w:color w:val="000000" w:themeColor="text1"/>
              </w:rPr>
              <w:t xml:space="preserve"> Tom</w:t>
            </w:r>
            <w:proofErr w:type="gramEnd"/>
            <w:r w:rsidR="0037497E" w:rsidRPr="00BA7FDC">
              <w:rPr>
                <w:rStyle w:val="PlaceholderText"/>
                <w:rFonts w:ascii="Times New Roman" w:hAnsi="Times New Roman" w:cs="Times New Roman"/>
                <w:color w:val="000000" w:themeColor="text1"/>
              </w:rPr>
              <w:t xml:space="preserve"> (27)</w:t>
            </w:r>
            <w:r w:rsidR="0037497E">
              <w:rPr>
                <w:rStyle w:val="PlaceholderText"/>
                <w:rFonts w:ascii="Times New Roman" w:hAnsi="Times New Roman" w:cs="Times New Roman"/>
                <w:color w:val="000000" w:themeColor="text1"/>
              </w:rPr>
              <w:t>;</w:t>
            </w:r>
            <w:r w:rsidR="0037497E" w:rsidRPr="00BA7FDC">
              <w:rPr>
                <w:rStyle w:val="PlaceholderText"/>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Kwan (28)</w:t>
            </w:r>
          </w:p>
          <w:p w14:paraId="5C9819D9" w14:textId="3CEE8FAA" w:rsidR="00407F80" w:rsidRDefault="0037497E"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Graduations:</w:t>
            </w:r>
          </w:p>
          <w:p w14:paraId="25316AFC" w14:textId="44C10BCD" w:rsidR="0037497E" w:rsidRPr="00BA7FDC" w:rsidRDefault="0037497E"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 Peter; James </w:t>
            </w:r>
          </w:p>
          <w:p w14:paraId="36F24B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085118AA" w14:textId="5CDC1432"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Communal Activities</w:t>
            </w:r>
            <w:r w:rsidRPr="00BA7FDC">
              <w:rPr>
                <w:rFonts w:ascii="Times New Roman" w:hAnsi="Times New Roman" w:cs="Times New Roman"/>
                <w:color w:val="000000" w:themeColor="text1"/>
              </w:rPr>
              <w:t>:</w:t>
            </w:r>
          </w:p>
          <w:p w14:paraId="5FAB80D2" w14:textId="7DA5EDC0" w:rsidR="009F4F49" w:rsidRDefault="009F4F49"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Leaders’ meeting: May 17</w:t>
            </w:r>
            <w:r w:rsidRPr="009F4F49">
              <w:rPr>
                <w:rFonts w:ascii="Times New Roman" w:hAnsi="Times New Roman" w:cs="Times New Roman"/>
                <w:color w:val="000000" w:themeColor="text1"/>
                <w:vertAlign w:val="superscript"/>
              </w:rPr>
              <w:t>th</w:t>
            </w:r>
            <w:r>
              <w:rPr>
                <w:rFonts w:ascii="Times New Roman" w:hAnsi="Times New Roman" w:cs="Times New Roman"/>
                <w:color w:val="000000" w:themeColor="text1"/>
              </w:rPr>
              <w:t>; 9am at library</w:t>
            </w:r>
          </w:p>
          <w:p w14:paraId="143CFB2A" w14:textId="3464E85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proofErr w:type="spellStart"/>
            <w:r w:rsidRPr="00BA7FDC">
              <w:rPr>
                <w:rFonts w:ascii="Times New Roman" w:hAnsi="Times New Roman" w:cs="Times New Roman"/>
                <w:color w:val="000000" w:themeColor="text1"/>
              </w:rPr>
              <w:t>SkyHigh</w:t>
            </w:r>
            <w:proofErr w:type="spellEnd"/>
            <w:r w:rsidRPr="00BA7FDC">
              <w:rPr>
                <w:rFonts w:ascii="Times New Roman" w:hAnsi="Times New Roman" w:cs="Times New Roman"/>
                <w:color w:val="000000" w:themeColor="text1"/>
              </w:rPr>
              <w:t xml:space="preserve">: May 23rd </w:t>
            </w:r>
          </w:p>
          <w:p w14:paraId="03D55131" w14:textId="74FB488A"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Retreat: May 25-26</w:t>
            </w:r>
            <w:r w:rsidRPr="00BA7FDC">
              <w:rPr>
                <w:rFonts w:ascii="Times New Roman" w:hAnsi="Times New Roman" w:cs="Times New Roman"/>
                <w:color w:val="000000" w:themeColor="text1"/>
                <w:vertAlign w:val="superscript"/>
              </w:rPr>
              <w:t>th</w:t>
            </w:r>
            <w:r w:rsidRPr="00BA7FDC">
              <w:rPr>
                <w:rFonts w:ascii="Times New Roman" w:hAnsi="Times New Roman" w:cs="Times New Roman"/>
                <w:color w:val="000000" w:themeColor="text1"/>
              </w:rPr>
              <w:t xml:space="preserve"> Inquire with Andy Kim. $15 per person. </w:t>
            </w:r>
          </w:p>
          <w:p w14:paraId="2AEEAAD0" w14:textId="40D1D6B2" w:rsidR="00411637" w:rsidRDefault="00411637"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June 8</w:t>
            </w:r>
            <w:r w:rsidRPr="00411637">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is joint worship with KM; 11:15am worship time. </w:t>
            </w:r>
          </w:p>
          <w:p w14:paraId="193746D6" w14:textId="3FEACDA2"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sidRPr="00BA7FDC">
              <w:rPr>
                <w:rStyle w:val="PlaceholderText"/>
                <w:rFonts w:ascii="Times New Roman" w:hAnsi="Times New Roman" w:cs="Times New Roman"/>
                <w:color w:val="000000" w:themeColor="text1"/>
              </w:rPr>
              <w:t xml:space="preserve"> Annual Kickball Tournament (June 28 @ 8:00 AM)</w:t>
            </w:r>
          </w:p>
          <w:p w14:paraId="7884B0A7" w14:textId="01FFAF30"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b/>
                <w:i/>
                <w:color w:val="000000" w:themeColor="text1"/>
                <w:u w:val="single"/>
              </w:rPr>
              <w:t>Spiritual Gatherings</w:t>
            </w:r>
            <w:r w:rsidRPr="00BA7FDC">
              <w:rPr>
                <w:rStyle w:val="PlaceholderText"/>
                <w:rFonts w:ascii="Times New Roman" w:hAnsi="Times New Roman" w:cs="Times New Roman"/>
                <w:color w:val="000000" w:themeColor="text1"/>
              </w:rPr>
              <w:t xml:space="preserve">: </w:t>
            </w:r>
          </w:p>
          <w:p w14:paraId="4F8198E1" w14:textId="4211FE4A"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47554435" w14:textId="65BB39B6"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Friday Night Meeting: 7:30pm; dinner, praise, and events</w:t>
            </w:r>
          </w:p>
          <w:p w14:paraId="342359B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Mission</w:t>
            </w:r>
            <w:r w:rsidRPr="00BA7FDC">
              <w:rPr>
                <w:rFonts w:ascii="Times New Roman" w:hAnsi="Times New Roman" w:cs="Times New Roman"/>
                <w:color w:val="000000" w:themeColor="text1"/>
              </w:rPr>
              <w:t>:</w:t>
            </w:r>
          </w:p>
          <w:p w14:paraId="48F082ED" w14:textId="56B0E946"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Glide Volunteer work: Jun 7</w:t>
            </w:r>
            <w:r w:rsidRPr="00BA7FDC">
              <w:rPr>
                <w:rFonts w:ascii="Times New Roman" w:hAnsi="Times New Roman" w:cs="Times New Roman"/>
                <w:color w:val="000000" w:themeColor="text1"/>
                <w:vertAlign w:val="superscript"/>
              </w:rPr>
              <w:t>th</w:t>
            </w:r>
          </w:p>
          <w:p w14:paraId="4B34C805"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394FF3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Offering for April: $1,485.40</w:t>
            </w:r>
          </w:p>
          <w:p w14:paraId="4B471FA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2975DFC"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3FD451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173F2AFB"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6D60AC6F"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30C40294"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AA3C31A"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2780A665"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728FDD1" w14:textId="4F18616A" w:rsidR="00D44B36" w:rsidRPr="007F0EA1" w:rsidRDefault="00D44B36" w:rsidP="00D44B36">
            <w:pPr>
              <w:spacing w:before="100" w:beforeAutospacing="1" w:after="100" w:afterAutospacing="1"/>
              <w:contextualSpacing/>
              <w:rPr>
                <w:rFonts w:cs="Times New Roman"/>
                <w:color w:val="000000" w:themeColor="text1"/>
                <w:sz w:val="20"/>
                <w:szCs w:val="20"/>
              </w:rPr>
            </w:pPr>
          </w:p>
        </w:tc>
        <w:tc>
          <w:tcPr>
            <w:tcW w:w="720" w:type="dxa"/>
          </w:tcPr>
          <w:p w14:paraId="2A9E3822" w14:textId="77777777" w:rsidR="00407F80" w:rsidRPr="007F0EA1" w:rsidRDefault="00407F80" w:rsidP="00D44B36">
            <w:pPr>
              <w:rPr>
                <w:color w:val="000000" w:themeColor="text1"/>
              </w:rPr>
            </w:pPr>
          </w:p>
        </w:tc>
      </w:tr>
    </w:tbl>
    <w:p w14:paraId="07E6085A" w14:textId="275A0A0F" w:rsidR="00D44B36" w:rsidRPr="00BA7FDC" w:rsidRDefault="00D44B36" w:rsidP="00D44B36">
      <w:pPr>
        <w:jc w:val="center"/>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Eucharist</w:t>
      </w:r>
      <w:r w:rsidRPr="00BA7FDC">
        <w:rPr>
          <w:rFonts w:ascii="Times New Roman" w:hAnsi="Times New Roman" w:cs="Times New Roman"/>
          <w:b/>
          <w:i/>
          <w:color w:val="000000" w:themeColor="text1"/>
        </w:rPr>
        <w:t>:</w:t>
      </w:r>
      <w:r w:rsidR="00C916D7">
        <w:rPr>
          <w:rFonts w:ascii="Times New Roman" w:hAnsi="Times New Roman" w:cs="Times New Roman"/>
          <w:b/>
          <w:i/>
          <w:color w:val="000000" w:themeColor="text1"/>
        </w:rPr>
        <w:t xml:space="preserve"> (every first Sunday)</w:t>
      </w:r>
    </w:p>
    <w:p w14:paraId="0C1DB32E" w14:textId="718C6352" w:rsidR="00D44B36" w:rsidRPr="00BA7FDC" w:rsidRDefault="00D44B36" w:rsidP="00FF74C9">
      <w:pPr>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xml:space="preserve">: We praise you and we bless you… lifting our voices to magnify you as we say: </w:t>
      </w:r>
    </w:p>
    <w:p w14:paraId="65C4D231" w14:textId="4AC07F16" w:rsidR="00DA79AA" w:rsidRPr="00BA7FDC" w:rsidRDefault="00D44B36" w:rsidP="00D44B36">
      <w:pPr>
        <w:spacing w:line="240" w:lineRule="auto"/>
        <w:rPr>
          <w:rFonts w:ascii="Times New Roman" w:hAnsi="Times New Roman" w:cs="Times New Roman"/>
        </w:rPr>
      </w:pPr>
      <w:r w:rsidRPr="00BA7FDC">
        <w:rPr>
          <w:rFonts w:ascii="Times New Roman" w:hAnsi="Times New Roman" w:cs="Times New Roman"/>
          <w:b/>
          <w:i/>
          <w:color w:val="000000" w:themeColor="text1"/>
        </w:rPr>
        <w:t>Presider 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5D84E4D" w14:textId="6702E25D" w:rsidR="00DA79AA" w:rsidRPr="00BA7FDC" w:rsidRDefault="00DA79AA" w:rsidP="00D44B36">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998A244" w14:textId="572B7254" w:rsidR="00DA79AA" w:rsidRPr="00BA7FDC" w:rsidRDefault="001C0C15" w:rsidP="00DA79AA">
      <w:pPr>
        <w:rPr>
          <w:rFonts w:ascii="Times New Roman" w:hAnsi="Times New Roman" w:cs="Times New Roman"/>
          <w:color w:val="000000" w:themeColor="text1"/>
        </w:rPr>
      </w:pPr>
      <w:r w:rsidRPr="00BA7FDC">
        <w:rPr>
          <w:rFonts w:ascii="Times New Roman" w:hAnsi="Times New Roman" w:cs="Times New Roman"/>
          <w:b/>
          <w:i/>
          <w:color w:val="000000" w:themeColor="text1"/>
        </w:rPr>
        <w:t>Presider and People</w:t>
      </w:r>
      <w:r w:rsidR="00DA79AA" w:rsidRPr="00BA7FDC">
        <w:rPr>
          <w:rFonts w:ascii="Times New Roman" w:hAnsi="Times New Roman" w:cs="Times New Roman"/>
          <w:color w:val="000000" w:themeColor="text1"/>
        </w:rPr>
        <w:t xml:space="preserve">: Lord’s Prayer </w:t>
      </w:r>
    </w:p>
    <w:p w14:paraId="13FE7BD3" w14:textId="1F960118"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Alleluia. Christ our Passover is sacrifice for us.</w:t>
      </w:r>
    </w:p>
    <w:p w14:paraId="24E112BD"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People</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Therefore, let us keep the feast. Alleluia!</w:t>
      </w:r>
    </w:p>
    <w:p w14:paraId="38CDE37F" w14:textId="77777777" w:rsidR="001C0C15" w:rsidRDefault="001C0C15" w:rsidP="00DA79AA">
      <w:pPr>
        <w:rPr>
          <w:rFonts w:ascii="Times New Roman" w:hAnsi="Times New Roman" w:cs="Times New Roman"/>
          <w:color w:val="000000" w:themeColor="text1"/>
        </w:rPr>
      </w:pPr>
    </w:p>
    <w:p w14:paraId="51EAF7C0" w14:textId="4D9D56F4" w:rsidR="00DA79AA" w:rsidRPr="001C0C15" w:rsidRDefault="00DA79AA" w:rsidP="001C0C15">
      <w:pPr>
        <w:jc w:val="center"/>
        <w:rPr>
          <w:rFonts w:ascii="Times New Roman" w:hAnsi="Times New Roman" w:cs="Times New Roman"/>
          <w:b/>
          <w:i/>
          <w:color w:val="000000" w:themeColor="text1"/>
          <w:u w:val="single"/>
        </w:rPr>
      </w:pPr>
      <w:r w:rsidRPr="001C0C15">
        <w:rPr>
          <w:rFonts w:ascii="Times New Roman" w:hAnsi="Times New Roman" w:cs="Times New Roman"/>
          <w:b/>
          <w:i/>
          <w:color w:val="000000" w:themeColor="text1"/>
          <w:u w:val="single"/>
        </w:rPr>
        <w:t>Post-communion Prayer</w:t>
      </w:r>
      <w:r w:rsidR="001C0C15" w:rsidRPr="00C325DF">
        <w:rPr>
          <w:rFonts w:ascii="Times New Roman" w:hAnsi="Times New Roman" w:cs="Times New Roman"/>
          <w:b/>
          <w:i/>
          <w:color w:val="000000" w:themeColor="text1"/>
        </w:rPr>
        <w:t>:</w:t>
      </w:r>
    </w:p>
    <w:p w14:paraId="3E2F65FB"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color w:val="000000" w:themeColor="text1"/>
        </w:rPr>
        <w:t>Presider and People</w:t>
      </w:r>
      <w:r w:rsidRPr="00BA7FDC">
        <w:rPr>
          <w:rFonts w:ascii="Times New Roman" w:hAnsi="Times New Roman" w:cs="Times New Roman"/>
          <w:i/>
          <w:color w:val="000000" w:themeColor="text1"/>
        </w:rPr>
        <w:t>:</w:t>
      </w:r>
    </w:p>
    <w:p w14:paraId="3B6810DF"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God of abundance, </w:t>
      </w:r>
    </w:p>
    <w:p w14:paraId="3FA4975F" w14:textId="6EBC472E"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we</w:t>
      </w:r>
      <w:proofErr w:type="gramEnd"/>
      <w:r w:rsidRPr="00BA7FDC">
        <w:rPr>
          <w:rFonts w:ascii="Times New Roman" w:hAnsi="Times New Roman" w:cs="Times New Roman"/>
          <w:b w:val="0"/>
          <w:color w:val="000000" w:themeColor="text1"/>
        </w:rPr>
        <w:t xml:space="preserve"> give you thanks for uniting us and restoring us in your image. </w:t>
      </w:r>
    </w:p>
    <w:p w14:paraId="284FE510"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You have graciously nourished us with spiritual food,</w:t>
      </w:r>
    </w:p>
    <w:p w14:paraId="1C137094" w14:textId="77777777"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and</w:t>
      </w:r>
      <w:proofErr w:type="gramEnd"/>
      <w:r w:rsidRPr="00BA7FDC">
        <w:rPr>
          <w:rFonts w:ascii="Times New Roman" w:hAnsi="Times New Roman" w:cs="Times New Roman"/>
          <w:b w:val="0"/>
          <w:color w:val="000000" w:themeColor="text1"/>
        </w:rPr>
        <w:t xml:space="preserve"> now, send us forth a people, forgiven, healed, renewed;</w:t>
      </w:r>
    </w:p>
    <w:p w14:paraId="30D2A878" w14:textId="77777777"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that</w:t>
      </w:r>
      <w:proofErr w:type="gramEnd"/>
      <w:r w:rsidRPr="00BA7FDC">
        <w:rPr>
          <w:rFonts w:ascii="Times New Roman" w:hAnsi="Times New Roman" w:cs="Times New Roman"/>
          <w:b w:val="0"/>
          <w:color w:val="000000" w:themeColor="text1"/>
        </w:rPr>
        <w:t xml:space="preserve"> we may proclaim your redeeming love to the world</w:t>
      </w:r>
    </w:p>
    <w:p w14:paraId="0F450252" w14:textId="6797808C" w:rsidR="00D44B36"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and</w:t>
      </w:r>
      <w:proofErr w:type="gramEnd"/>
      <w:r w:rsidRPr="00BA7FDC">
        <w:rPr>
          <w:rFonts w:ascii="Times New Roman" w:hAnsi="Times New Roman" w:cs="Times New Roman"/>
          <w:b w:val="0"/>
          <w:color w:val="000000" w:themeColor="text1"/>
        </w:rPr>
        <w:t xml:space="preserve"> continue for ever in the risen life of Christ our Savior. Amen. </w:t>
      </w:r>
    </w:p>
    <w:p w14:paraId="689E6AC7" w14:textId="1EDB1E05" w:rsidR="007F0EA1" w:rsidRPr="007F0EA1" w:rsidRDefault="00D44B36" w:rsidP="00FF74C9">
      <w:pPr>
        <w:rPr>
          <w:color w:val="000000" w:themeColor="text1"/>
        </w:rPr>
      </w:pPr>
      <w:r w:rsidRPr="00BA7FDC">
        <w:rPr>
          <w:rFonts w:ascii="Times New Roman" w:hAnsi="Times New Roman" w:cs="Times New Roman"/>
          <w:color w:val="000000" w:themeColor="text1"/>
        </w:rPr>
        <w:br w:type="textWrapping" w:clear="all"/>
      </w:r>
    </w:p>
    <w:sectPr w:rsidR="007F0EA1" w:rsidRPr="007F0EA1"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09060C" w:rsidRDefault="0009060C">
      <w:pPr>
        <w:spacing w:after="0" w:line="240" w:lineRule="auto"/>
      </w:pPr>
      <w:r>
        <w:separator/>
      </w:r>
    </w:p>
  </w:endnote>
  <w:endnote w:type="continuationSeparator" w:id="0">
    <w:p w14:paraId="1E377FF5" w14:textId="77777777" w:rsidR="0009060C" w:rsidRDefault="0009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09060C" w:rsidRDefault="0009060C">
      <w:pPr>
        <w:spacing w:after="0" w:line="240" w:lineRule="auto"/>
      </w:pPr>
      <w:r>
        <w:separator/>
      </w:r>
    </w:p>
  </w:footnote>
  <w:footnote w:type="continuationSeparator" w:id="0">
    <w:p w14:paraId="14886D33" w14:textId="77777777" w:rsidR="0009060C" w:rsidRDefault="000906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9060C"/>
    <w:rsid w:val="000A3E8F"/>
    <w:rsid w:val="000E0653"/>
    <w:rsid w:val="00111419"/>
    <w:rsid w:val="00113AC3"/>
    <w:rsid w:val="001706EC"/>
    <w:rsid w:val="001A41A9"/>
    <w:rsid w:val="001C0C15"/>
    <w:rsid w:val="0037497E"/>
    <w:rsid w:val="003E1A60"/>
    <w:rsid w:val="00407F80"/>
    <w:rsid w:val="00411637"/>
    <w:rsid w:val="004C7B00"/>
    <w:rsid w:val="004F20BA"/>
    <w:rsid w:val="00611148"/>
    <w:rsid w:val="00611C50"/>
    <w:rsid w:val="00655C29"/>
    <w:rsid w:val="0069193A"/>
    <w:rsid w:val="006B7E78"/>
    <w:rsid w:val="00751285"/>
    <w:rsid w:val="007B1FB3"/>
    <w:rsid w:val="007F0EA1"/>
    <w:rsid w:val="00806848"/>
    <w:rsid w:val="008933B4"/>
    <w:rsid w:val="008A2086"/>
    <w:rsid w:val="008F3A2C"/>
    <w:rsid w:val="00914609"/>
    <w:rsid w:val="0094547F"/>
    <w:rsid w:val="009903A4"/>
    <w:rsid w:val="009F4F49"/>
    <w:rsid w:val="00A30006"/>
    <w:rsid w:val="00B71275"/>
    <w:rsid w:val="00B8041A"/>
    <w:rsid w:val="00BA7FDC"/>
    <w:rsid w:val="00BB5718"/>
    <w:rsid w:val="00BC18B8"/>
    <w:rsid w:val="00BE6849"/>
    <w:rsid w:val="00C30244"/>
    <w:rsid w:val="00C325DF"/>
    <w:rsid w:val="00C549DF"/>
    <w:rsid w:val="00C665CC"/>
    <w:rsid w:val="00C70D64"/>
    <w:rsid w:val="00C916D7"/>
    <w:rsid w:val="00D44B36"/>
    <w:rsid w:val="00DA79AA"/>
    <w:rsid w:val="00DA7E7E"/>
    <w:rsid w:val="00DF32ED"/>
    <w:rsid w:val="00E46B64"/>
    <w:rsid w:val="00E57D2F"/>
    <w:rsid w:val="00F21FF2"/>
    <w:rsid w:val="00F3037B"/>
    <w:rsid w:val="00F3231C"/>
    <w:rsid w:val="00F50E97"/>
    <w:rsid w:val="00F94352"/>
    <w:rsid w:val="00F9620E"/>
    <w:rsid w:val="00FC7D4E"/>
    <w:rsid w:val="00FE045F"/>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254629548">
      <w:bodyDiv w:val="1"/>
      <w:marLeft w:val="0"/>
      <w:marRight w:val="0"/>
      <w:marTop w:val="0"/>
      <w:marBottom w:val="0"/>
      <w:divBdr>
        <w:top w:val="none" w:sz="0" w:space="0" w:color="auto"/>
        <w:left w:val="none" w:sz="0" w:space="0" w:color="auto"/>
        <w:bottom w:val="none" w:sz="0" w:space="0" w:color="auto"/>
        <w:right w:val="none" w:sz="0" w:space="0" w:color="auto"/>
      </w:divBdr>
    </w:div>
    <w:div w:id="506291696">
      <w:bodyDiv w:val="1"/>
      <w:marLeft w:val="0"/>
      <w:marRight w:val="0"/>
      <w:marTop w:val="0"/>
      <w:marBottom w:val="0"/>
      <w:divBdr>
        <w:top w:val="none" w:sz="0" w:space="0" w:color="auto"/>
        <w:left w:val="none" w:sz="0" w:space="0" w:color="auto"/>
        <w:bottom w:val="none" w:sz="0" w:space="0" w:color="auto"/>
        <w:right w:val="none" w:sz="0" w:space="0" w:color="auto"/>
      </w:divBdr>
    </w:div>
    <w:div w:id="676542201">
      <w:bodyDiv w:val="1"/>
      <w:marLeft w:val="0"/>
      <w:marRight w:val="0"/>
      <w:marTop w:val="0"/>
      <w:marBottom w:val="0"/>
      <w:divBdr>
        <w:top w:val="none" w:sz="0" w:space="0" w:color="auto"/>
        <w:left w:val="none" w:sz="0" w:space="0" w:color="auto"/>
        <w:bottom w:val="none" w:sz="0" w:space="0" w:color="auto"/>
        <w:right w:val="none" w:sz="0" w:space="0" w:color="auto"/>
      </w:divBdr>
    </w:div>
    <w:div w:id="1104569937">
      <w:bodyDiv w:val="1"/>
      <w:marLeft w:val="0"/>
      <w:marRight w:val="0"/>
      <w:marTop w:val="0"/>
      <w:marBottom w:val="0"/>
      <w:divBdr>
        <w:top w:val="none" w:sz="0" w:space="0" w:color="auto"/>
        <w:left w:val="none" w:sz="0" w:space="0" w:color="auto"/>
        <w:bottom w:val="none" w:sz="0" w:space="0" w:color="auto"/>
        <w:right w:val="none" w:sz="0" w:space="0" w:color="auto"/>
      </w:divBdr>
    </w:div>
    <w:div w:id="1146894528">
      <w:bodyDiv w:val="1"/>
      <w:marLeft w:val="0"/>
      <w:marRight w:val="0"/>
      <w:marTop w:val="0"/>
      <w:marBottom w:val="0"/>
      <w:divBdr>
        <w:top w:val="none" w:sz="0" w:space="0" w:color="auto"/>
        <w:left w:val="none" w:sz="0" w:space="0" w:color="auto"/>
        <w:bottom w:val="none" w:sz="0" w:space="0" w:color="auto"/>
        <w:right w:val="none" w:sz="0" w:space="0" w:color="auto"/>
      </w:divBdr>
    </w:div>
    <w:div w:id="1276673497">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569CCEE7-0DAA-4A4E-842B-EFBC582E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4</Pages>
  <Words>753</Words>
  <Characters>4296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2014-04-23T04:11:00Z</dcterms:created>
  <dcterms:modified xsi:type="dcterms:W3CDTF">2014-05-11T16:41:00Z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